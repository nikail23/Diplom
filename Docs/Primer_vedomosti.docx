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E58D" w14:textId="38F8538F" w:rsidR="00415B08" w:rsidRDefault="00415B08" w:rsidP="00116F06">
      <w:pPr>
        <w:autoSpaceDE w:val="0"/>
        <w:autoSpaceDN w:val="0"/>
        <w:adjustRightInd w:val="0"/>
        <w:ind w:firstLine="0"/>
        <w:jc w:val="left"/>
      </w:pPr>
    </w:p>
    <w:tbl>
      <w:tblPr>
        <w:tblpPr w:leftFromText="180" w:rightFromText="180" w:vertAnchor="text" w:horzAnchor="margin" w:tblpY="1"/>
        <w:tblW w:w="964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567"/>
        <w:gridCol w:w="1560"/>
        <w:gridCol w:w="709"/>
        <w:gridCol w:w="851"/>
        <w:gridCol w:w="2979"/>
        <w:gridCol w:w="283"/>
        <w:gridCol w:w="284"/>
        <w:gridCol w:w="283"/>
        <w:gridCol w:w="699"/>
        <w:gridCol w:w="1003"/>
      </w:tblGrid>
      <w:tr w:rsidR="004B4925" w:rsidRPr="00AB1CC2" w14:paraId="104B4ED1" w14:textId="77777777" w:rsidTr="00EA75E6">
        <w:trPr>
          <w:cantSplit/>
        </w:trPr>
        <w:tc>
          <w:tcPr>
            <w:tcW w:w="411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E5863" w14:textId="77777777" w:rsidR="004B4925" w:rsidRPr="00AB1CC2" w:rsidRDefault="004B4925" w:rsidP="00EA75E6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0"/>
              <w:jc w:val="center"/>
              <w:rPr>
                <w:rFonts w:eastAsia="Times New Roman"/>
                <w:i/>
                <w:sz w:val="22"/>
                <w:szCs w:val="20"/>
                <w:lang w:eastAsia="ru-RU" w:bidi="ar-SA"/>
              </w:rPr>
            </w:pPr>
            <w:r w:rsidRPr="00AB1CC2">
              <w:rPr>
                <w:rFonts w:eastAsia="Times New Roman"/>
                <w:i/>
                <w:sz w:val="22"/>
                <w:szCs w:val="20"/>
                <w:lang w:eastAsia="ru-RU" w:bidi="ar-SA"/>
              </w:rPr>
              <w:t>Обозначение</w:t>
            </w:r>
          </w:p>
        </w:tc>
        <w:tc>
          <w:tcPr>
            <w:tcW w:w="3829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17C7F" w14:textId="77777777" w:rsidR="004B4925" w:rsidRPr="00AB1CC2" w:rsidRDefault="004B4925" w:rsidP="00EA75E6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0"/>
              <w:jc w:val="center"/>
              <w:rPr>
                <w:rFonts w:eastAsia="Times New Roman"/>
                <w:i/>
                <w:sz w:val="22"/>
                <w:szCs w:val="20"/>
                <w:lang w:eastAsia="ru-RU" w:bidi="ar-SA"/>
              </w:rPr>
            </w:pPr>
            <w:r w:rsidRPr="00AB1CC2">
              <w:rPr>
                <w:rFonts w:eastAsia="Times New Roman"/>
                <w:i/>
                <w:sz w:val="22"/>
                <w:szCs w:val="20"/>
                <w:lang w:eastAsia="ru-RU" w:bidi="ar-SA"/>
              </w:rPr>
              <w:t>Наименование</w:t>
            </w:r>
          </w:p>
        </w:tc>
        <w:tc>
          <w:tcPr>
            <w:tcW w:w="170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7E1E642" w14:textId="77777777" w:rsidR="004B4925" w:rsidRPr="00AB1CC2" w:rsidRDefault="004B4925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i/>
                <w:sz w:val="22"/>
                <w:szCs w:val="20"/>
                <w:lang w:eastAsia="ru-RU" w:bidi="ar-SA"/>
              </w:rPr>
            </w:pPr>
            <w:proofErr w:type="spellStart"/>
            <w:r w:rsidRPr="00AB1CC2">
              <w:rPr>
                <w:rFonts w:eastAsia="Times New Roman"/>
                <w:i/>
                <w:sz w:val="22"/>
                <w:szCs w:val="20"/>
                <w:lang w:eastAsia="ru-RU" w:bidi="ar-SA"/>
              </w:rPr>
              <w:t>Дополнитель-ные</w:t>
            </w:r>
            <w:proofErr w:type="spellEnd"/>
            <w:r w:rsidRPr="00AB1CC2">
              <w:rPr>
                <w:rFonts w:eastAsia="Times New Roman"/>
                <w:i/>
                <w:sz w:val="22"/>
                <w:szCs w:val="20"/>
                <w:lang w:eastAsia="ru-RU" w:bidi="ar-SA"/>
              </w:rPr>
              <w:t xml:space="preserve"> сведения</w:t>
            </w:r>
          </w:p>
        </w:tc>
      </w:tr>
      <w:tr w:rsidR="004B4925" w:rsidRPr="00AB1CC2" w14:paraId="3D0FF216" w14:textId="77777777" w:rsidTr="00EA75E6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B5D6D" w14:textId="77777777" w:rsidR="004B4925" w:rsidRPr="00851565" w:rsidRDefault="004B4925" w:rsidP="00EA75E6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rPr>
                <w:rFonts w:eastAsia="Times New Roman"/>
                <w:sz w:val="24"/>
                <w:lang w:eastAsia="ru-RU" w:bidi="ar-SA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BEC9A" w14:textId="77777777" w:rsidR="004B4925" w:rsidRPr="00851565" w:rsidRDefault="004B4925" w:rsidP="00EA75E6">
            <w:pPr>
              <w:keepNext/>
              <w:widowControl w:val="0"/>
              <w:overflowPunct w:val="0"/>
              <w:autoSpaceDE w:val="0"/>
              <w:autoSpaceDN w:val="0"/>
              <w:adjustRightInd w:val="0"/>
              <w:ind w:firstLine="0"/>
              <w:jc w:val="left"/>
              <w:outlineLvl w:val="0"/>
              <w:rPr>
                <w:rFonts w:eastAsia="Times New Roman"/>
                <w:sz w:val="24"/>
                <w:u w:val="single"/>
                <w:lang w:eastAsia="ru-RU" w:bidi="ar-SA"/>
              </w:rPr>
            </w:pPr>
            <w:r w:rsidRPr="00851565">
              <w:rPr>
                <w:rFonts w:eastAsia="Times New Roman"/>
                <w:sz w:val="24"/>
                <w:u w:val="single"/>
                <w:lang w:eastAsia="ru-RU" w:bidi="ar-SA"/>
              </w:rPr>
              <w:t>Текстовые документы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81086CB" w14:textId="77777777" w:rsidR="004B4925" w:rsidRPr="00851565" w:rsidRDefault="004B4925" w:rsidP="00EA75E6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rPr>
                <w:rFonts w:eastAsia="Times New Roman"/>
                <w:sz w:val="24"/>
                <w:lang w:eastAsia="ru-RU" w:bidi="ar-SA"/>
              </w:rPr>
            </w:pPr>
          </w:p>
        </w:tc>
      </w:tr>
      <w:tr w:rsidR="004B4925" w:rsidRPr="00AB1CC2" w14:paraId="2E8AB2C8" w14:textId="77777777" w:rsidTr="00EA75E6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715C1" w14:textId="77777777" w:rsidR="004B4925" w:rsidRPr="00851565" w:rsidRDefault="004B4925" w:rsidP="00EA75E6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rPr>
                <w:rFonts w:eastAsia="Times New Roman"/>
                <w:sz w:val="24"/>
                <w:lang w:eastAsia="ru-RU" w:bidi="ar-SA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A45D6" w14:textId="77777777" w:rsidR="004B4925" w:rsidRPr="00851565" w:rsidRDefault="004B4925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sz w:val="24"/>
                <w:lang w:eastAsia="ru-RU" w:bidi="ar-SA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875E97A" w14:textId="77777777" w:rsidR="004B4925" w:rsidRPr="00851565" w:rsidRDefault="004B4925" w:rsidP="00EA75E6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rPr>
                <w:rFonts w:eastAsia="Times New Roman"/>
                <w:sz w:val="24"/>
                <w:lang w:eastAsia="ru-RU" w:bidi="ar-SA"/>
              </w:rPr>
            </w:pPr>
          </w:p>
        </w:tc>
      </w:tr>
      <w:tr w:rsidR="004B4925" w:rsidRPr="00AB1CC2" w14:paraId="3C7D91CE" w14:textId="77777777" w:rsidTr="00EA75E6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964BF" w14:textId="0EEA4166" w:rsidR="004B4925" w:rsidRPr="00851565" w:rsidRDefault="004B4925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rFonts w:eastAsia="Times New Roman"/>
                <w:sz w:val="24"/>
                <w:lang w:eastAsia="ru-RU" w:bidi="ar-SA"/>
              </w:rPr>
            </w:pPr>
            <w:r w:rsidRPr="00851565">
              <w:rPr>
                <w:rFonts w:eastAsia="Times New Roman"/>
                <w:sz w:val="24"/>
                <w:lang w:eastAsia="ru-RU" w:bidi="ar-SA"/>
              </w:rPr>
              <w:t>БГУИР ДП 1</w:t>
            </w:r>
            <w:r w:rsidRPr="00851565">
              <w:rPr>
                <w:rFonts w:eastAsia="Times New Roman"/>
                <w:sz w:val="24"/>
                <w:lang w:val="en-US" w:eastAsia="ru-RU" w:bidi="ar-SA"/>
              </w:rPr>
              <w:t>–</w:t>
            </w:r>
            <w:r w:rsidRPr="00851565">
              <w:rPr>
                <w:rFonts w:eastAsia="Times New Roman"/>
                <w:sz w:val="24"/>
                <w:lang w:eastAsia="ru-RU" w:bidi="ar-SA"/>
              </w:rPr>
              <w:t xml:space="preserve">40 01 01 01 </w:t>
            </w:r>
            <w:r w:rsidR="00411293">
              <w:rPr>
                <w:rFonts w:eastAsia="Times New Roman"/>
                <w:sz w:val="24"/>
                <w:lang w:eastAsia="ru-RU" w:bidi="ar-SA"/>
              </w:rPr>
              <w:t>0</w:t>
            </w:r>
            <w:r w:rsidR="00AB1806">
              <w:rPr>
                <w:rFonts w:eastAsia="Times New Roman"/>
                <w:sz w:val="24"/>
                <w:lang w:eastAsia="ru-RU" w:bidi="ar-SA"/>
              </w:rPr>
              <w:t>42</w:t>
            </w:r>
            <w:r w:rsidRPr="00851565">
              <w:rPr>
                <w:rFonts w:eastAsia="Times New Roman"/>
                <w:sz w:val="24"/>
                <w:lang w:eastAsia="ru-RU" w:bidi="ar-SA"/>
              </w:rPr>
              <w:t xml:space="preserve"> ПЗ</w:t>
            </w: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AAECF" w14:textId="77777777" w:rsidR="004B4925" w:rsidRPr="00851565" w:rsidRDefault="004B4925" w:rsidP="00EA75E6">
            <w:pPr>
              <w:keepNext/>
              <w:widowControl w:val="0"/>
              <w:overflowPunct w:val="0"/>
              <w:autoSpaceDE w:val="0"/>
              <w:autoSpaceDN w:val="0"/>
              <w:adjustRightInd w:val="0"/>
              <w:ind w:firstLine="0"/>
              <w:jc w:val="left"/>
              <w:outlineLvl w:val="1"/>
              <w:rPr>
                <w:rFonts w:eastAsia="Times New Roman"/>
                <w:caps/>
                <w:sz w:val="24"/>
                <w:lang w:eastAsia="ru-RU" w:bidi="ar-SA"/>
              </w:rPr>
            </w:pPr>
            <w:r w:rsidRPr="00851565">
              <w:rPr>
                <w:rFonts w:eastAsia="Times New Roman"/>
                <w:caps/>
                <w:sz w:val="24"/>
                <w:lang w:eastAsia="ru-RU" w:bidi="ar-SA"/>
              </w:rPr>
              <w:t>П</w:t>
            </w:r>
            <w:r w:rsidRPr="00851565">
              <w:rPr>
                <w:rFonts w:eastAsia="Times New Roman"/>
                <w:sz w:val="24"/>
                <w:lang w:eastAsia="ru-RU" w:bidi="ar-SA"/>
              </w:rPr>
              <w:t>ояснительная записка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C30F040" w14:textId="0C0BFBF5" w:rsidR="004B4925" w:rsidRPr="00851565" w:rsidRDefault="00AB1806" w:rsidP="00EA75E6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0"/>
              <w:jc w:val="center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  <w:t>82</w:t>
            </w:r>
            <w:r w:rsidR="004B4925" w:rsidRPr="0002331F">
              <w:rPr>
                <w:rFonts w:eastAsia="Times New Roman"/>
                <w:sz w:val="24"/>
                <w:lang w:eastAsia="ru-RU" w:bidi="ar-SA"/>
              </w:rPr>
              <w:t xml:space="preserve"> с.</w:t>
            </w:r>
          </w:p>
        </w:tc>
      </w:tr>
      <w:tr w:rsidR="004B4925" w:rsidRPr="00AB1CC2" w14:paraId="1CE97434" w14:textId="77777777" w:rsidTr="00EA75E6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F5B69" w14:textId="77777777" w:rsidR="004B4925" w:rsidRPr="00851565" w:rsidRDefault="004B4925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rFonts w:eastAsia="Times New Roman"/>
                <w:sz w:val="24"/>
                <w:lang w:eastAsia="ru-RU" w:bidi="ar-SA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2A13C" w14:textId="77777777" w:rsidR="004B4925" w:rsidRPr="00851565" w:rsidRDefault="004B4925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sz w:val="24"/>
                <w:lang w:eastAsia="ru-RU" w:bidi="ar-SA"/>
              </w:rPr>
            </w:pPr>
            <w:r w:rsidRPr="00851565">
              <w:rPr>
                <w:rFonts w:eastAsia="Times New Roman"/>
                <w:sz w:val="24"/>
                <w:lang w:eastAsia="ru-RU" w:bidi="ar-SA"/>
              </w:rPr>
              <w:t>Отзыв руководителя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3A06FAF" w14:textId="77777777" w:rsidR="004B4925" w:rsidRPr="00851565" w:rsidRDefault="004B4925" w:rsidP="00EA75E6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center"/>
              <w:rPr>
                <w:rFonts w:eastAsia="Times New Roman"/>
                <w:sz w:val="24"/>
                <w:lang w:eastAsia="ru-RU" w:bidi="ar-SA"/>
              </w:rPr>
            </w:pPr>
          </w:p>
        </w:tc>
      </w:tr>
      <w:tr w:rsidR="004B4925" w:rsidRPr="00AB1CC2" w14:paraId="58F05D22" w14:textId="77777777" w:rsidTr="00EA75E6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BAA62" w14:textId="77777777" w:rsidR="004B4925" w:rsidRPr="00851565" w:rsidRDefault="004B4925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rFonts w:eastAsia="Times New Roman"/>
                <w:sz w:val="24"/>
                <w:lang w:eastAsia="ru-RU" w:bidi="ar-SA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453FC" w14:textId="77777777" w:rsidR="004B4925" w:rsidRPr="00851565" w:rsidRDefault="004B4925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sz w:val="24"/>
                <w:lang w:eastAsia="ru-RU" w:bidi="ar-SA"/>
              </w:rPr>
            </w:pPr>
            <w:r w:rsidRPr="00851565">
              <w:rPr>
                <w:rFonts w:eastAsia="Times New Roman"/>
                <w:sz w:val="24"/>
                <w:lang w:eastAsia="ru-RU" w:bidi="ar-SA"/>
              </w:rPr>
              <w:t>Рецензия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EF6B0FA" w14:textId="77777777" w:rsidR="004B4925" w:rsidRPr="00851565" w:rsidRDefault="004B4925" w:rsidP="00EA75E6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center"/>
              <w:rPr>
                <w:rFonts w:eastAsia="Times New Roman"/>
                <w:sz w:val="24"/>
                <w:lang w:eastAsia="ru-RU" w:bidi="ar-SA"/>
              </w:rPr>
            </w:pPr>
          </w:p>
        </w:tc>
      </w:tr>
      <w:tr w:rsidR="004B4925" w:rsidRPr="00AB1CC2" w14:paraId="02291818" w14:textId="77777777" w:rsidTr="00EA75E6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1B400" w14:textId="77777777" w:rsidR="004B4925" w:rsidRPr="00851565" w:rsidRDefault="004B4925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rFonts w:eastAsia="Times New Roman"/>
                <w:sz w:val="24"/>
                <w:lang w:eastAsia="ru-RU" w:bidi="ar-SA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324E3" w14:textId="77777777" w:rsidR="004B4925" w:rsidRPr="00851565" w:rsidRDefault="004B4925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sz w:val="24"/>
                <w:lang w:eastAsia="ru-RU" w:bidi="ar-SA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03AFDD8" w14:textId="77777777" w:rsidR="004B4925" w:rsidRPr="00851565" w:rsidRDefault="004B4925" w:rsidP="00EA75E6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center"/>
              <w:rPr>
                <w:rFonts w:eastAsia="Times New Roman"/>
                <w:sz w:val="24"/>
                <w:lang w:eastAsia="ru-RU" w:bidi="ar-SA"/>
              </w:rPr>
            </w:pPr>
          </w:p>
        </w:tc>
      </w:tr>
      <w:tr w:rsidR="004B4925" w:rsidRPr="00AB1CC2" w14:paraId="7DDD26F9" w14:textId="77777777" w:rsidTr="00EA75E6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E1546" w14:textId="77777777" w:rsidR="004B4925" w:rsidRPr="00851565" w:rsidRDefault="004B4925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rFonts w:eastAsia="Times New Roman"/>
                <w:sz w:val="24"/>
                <w:lang w:eastAsia="ru-RU" w:bidi="ar-SA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3265A" w14:textId="77777777" w:rsidR="004B4925" w:rsidRPr="00851565" w:rsidRDefault="004B4925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sz w:val="24"/>
                <w:lang w:eastAsia="ru-RU" w:bidi="ar-SA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5732849" w14:textId="77777777" w:rsidR="004B4925" w:rsidRPr="00851565" w:rsidRDefault="004B4925" w:rsidP="00EA75E6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center"/>
              <w:rPr>
                <w:rFonts w:eastAsia="Times New Roman"/>
                <w:sz w:val="24"/>
                <w:lang w:eastAsia="ru-RU" w:bidi="ar-SA"/>
              </w:rPr>
            </w:pPr>
          </w:p>
        </w:tc>
      </w:tr>
      <w:tr w:rsidR="004B4925" w:rsidRPr="00AB1CC2" w14:paraId="7826DF0C" w14:textId="77777777" w:rsidTr="00EA75E6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D0FFA" w14:textId="77777777" w:rsidR="004B4925" w:rsidRPr="00851565" w:rsidRDefault="004B4925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rFonts w:eastAsia="Times New Roman"/>
                <w:sz w:val="24"/>
                <w:lang w:eastAsia="ru-RU" w:bidi="ar-SA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AA47D" w14:textId="77777777" w:rsidR="004B4925" w:rsidRPr="00851565" w:rsidRDefault="004B4925" w:rsidP="00EA75E6">
            <w:pPr>
              <w:keepNext/>
              <w:widowControl w:val="0"/>
              <w:overflowPunct w:val="0"/>
              <w:autoSpaceDE w:val="0"/>
              <w:autoSpaceDN w:val="0"/>
              <w:adjustRightInd w:val="0"/>
              <w:ind w:firstLine="0"/>
              <w:jc w:val="left"/>
              <w:outlineLvl w:val="0"/>
              <w:rPr>
                <w:rFonts w:eastAsia="Times New Roman"/>
                <w:sz w:val="24"/>
                <w:u w:val="single"/>
                <w:lang w:eastAsia="ru-RU" w:bidi="ar-SA"/>
              </w:rPr>
            </w:pPr>
            <w:r w:rsidRPr="00851565">
              <w:rPr>
                <w:rFonts w:eastAsia="Times New Roman"/>
                <w:sz w:val="24"/>
                <w:u w:val="single"/>
                <w:lang w:eastAsia="ru-RU" w:bidi="ar-SA"/>
              </w:rPr>
              <w:t>Графические документы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01531DD" w14:textId="77777777" w:rsidR="004B4925" w:rsidRPr="00851565" w:rsidRDefault="004B4925" w:rsidP="00EA75E6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center"/>
              <w:rPr>
                <w:rFonts w:eastAsia="Times New Roman"/>
                <w:sz w:val="24"/>
                <w:lang w:eastAsia="ru-RU" w:bidi="ar-SA"/>
              </w:rPr>
            </w:pPr>
          </w:p>
        </w:tc>
      </w:tr>
      <w:tr w:rsidR="004B4925" w:rsidRPr="00AB1CC2" w14:paraId="6C40ED96" w14:textId="77777777" w:rsidTr="00EA75E6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7C1A1" w14:textId="77777777" w:rsidR="004B4925" w:rsidRPr="00851565" w:rsidRDefault="004B4925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rFonts w:eastAsia="Times New Roman"/>
                <w:sz w:val="24"/>
                <w:lang w:eastAsia="ru-RU" w:bidi="ar-SA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BF11E" w14:textId="77777777" w:rsidR="004B4925" w:rsidRPr="00851565" w:rsidRDefault="004B4925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sz w:val="24"/>
                <w:lang w:eastAsia="ru-RU" w:bidi="ar-SA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5BDC525" w14:textId="77777777" w:rsidR="004B4925" w:rsidRPr="00851565" w:rsidRDefault="004B4925" w:rsidP="00EA75E6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left="34" w:firstLine="567"/>
              <w:jc w:val="center"/>
              <w:rPr>
                <w:rFonts w:eastAsia="Times New Roman"/>
                <w:sz w:val="24"/>
                <w:lang w:eastAsia="ru-RU" w:bidi="ar-SA"/>
              </w:rPr>
            </w:pPr>
          </w:p>
        </w:tc>
      </w:tr>
      <w:tr w:rsidR="004B4925" w:rsidRPr="00AB1CC2" w14:paraId="2D1F949C" w14:textId="77777777" w:rsidTr="00EA75E6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788D5" w14:textId="79AB808C" w:rsidR="004B4925" w:rsidRPr="00851565" w:rsidRDefault="004B4925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rFonts w:eastAsia="Times New Roman"/>
                <w:sz w:val="24"/>
                <w:lang w:eastAsia="ru-RU" w:bidi="ar-SA"/>
              </w:rPr>
            </w:pPr>
            <w:r w:rsidRPr="00851565">
              <w:rPr>
                <w:rFonts w:eastAsia="Times New Roman"/>
                <w:sz w:val="24"/>
                <w:lang w:eastAsia="ru-RU" w:bidi="ar-SA"/>
              </w:rPr>
              <w:t>ГУИР.</w:t>
            </w:r>
            <w:r>
              <w:rPr>
                <w:rFonts w:eastAsia="Times New Roman"/>
                <w:sz w:val="24"/>
                <w:lang w:eastAsia="ru-RU" w:bidi="ar-SA"/>
              </w:rPr>
              <w:t xml:space="preserve"> </w:t>
            </w:r>
            <w:r w:rsidR="00AB1806">
              <w:rPr>
                <w:rFonts w:eastAsia="Times New Roman"/>
                <w:sz w:val="24"/>
                <w:lang w:eastAsia="ru-RU" w:bidi="ar-SA"/>
              </w:rPr>
              <w:t>851005-01 СА</w:t>
            </w: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9183C" w14:textId="229F26D9" w:rsidR="004B4925" w:rsidRPr="005712EE" w:rsidRDefault="00AB1806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  <w:t>Реализация функции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2A3B33B" w14:textId="77777777" w:rsidR="004B4925" w:rsidRPr="00851565" w:rsidRDefault="004B4925" w:rsidP="00EA75E6">
            <w:pPr>
              <w:keepNext/>
              <w:widowControl w:val="0"/>
              <w:overflowPunct w:val="0"/>
              <w:autoSpaceDE w:val="0"/>
              <w:autoSpaceDN w:val="0"/>
              <w:adjustRightInd w:val="0"/>
              <w:ind w:left="67" w:firstLine="0"/>
              <w:jc w:val="center"/>
              <w:outlineLvl w:val="2"/>
              <w:rPr>
                <w:rFonts w:eastAsia="Times New Roman"/>
                <w:sz w:val="24"/>
                <w:lang w:eastAsia="ru-RU" w:bidi="ar-SA"/>
              </w:rPr>
            </w:pPr>
            <w:r w:rsidRPr="00851565">
              <w:rPr>
                <w:rFonts w:eastAsia="Times New Roman"/>
                <w:sz w:val="24"/>
                <w:lang w:eastAsia="ru-RU" w:bidi="ar-SA"/>
              </w:rPr>
              <w:t>Формат А1</w:t>
            </w:r>
          </w:p>
        </w:tc>
      </w:tr>
      <w:tr w:rsidR="00AB1806" w:rsidRPr="00AB1CC2" w14:paraId="32F8C4A8" w14:textId="77777777" w:rsidTr="00EA75E6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53845" w14:textId="77777777" w:rsidR="00AB1806" w:rsidRPr="00851565" w:rsidRDefault="00AB1806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rFonts w:eastAsia="Times New Roman"/>
                <w:sz w:val="24"/>
                <w:lang w:eastAsia="ru-RU" w:bidi="ar-SA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CB796" w14:textId="339017BE" w:rsidR="00AB1806" w:rsidRPr="005712EE" w:rsidRDefault="00AB1806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  <w:t>прослушивания чата.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DABCD89" w14:textId="77777777" w:rsidR="00AB1806" w:rsidRPr="00851565" w:rsidRDefault="00AB1806" w:rsidP="00EA75E6">
            <w:pPr>
              <w:keepNext/>
              <w:widowControl w:val="0"/>
              <w:overflowPunct w:val="0"/>
              <w:autoSpaceDE w:val="0"/>
              <w:autoSpaceDN w:val="0"/>
              <w:adjustRightInd w:val="0"/>
              <w:ind w:left="67" w:firstLine="0"/>
              <w:jc w:val="center"/>
              <w:outlineLvl w:val="2"/>
              <w:rPr>
                <w:rFonts w:eastAsia="Times New Roman"/>
                <w:sz w:val="24"/>
                <w:lang w:eastAsia="ru-RU" w:bidi="ar-SA"/>
              </w:rPr>
            </w:pPr>
          </w:p>
        </w:tc>
      </w:tr>
      <w:tr w:rsidR="004B4925" w:rsidRPr="00AB1CC2" w14:paraId="501370AE" w14:textId="77777777" w:rsidTr="00EA75E6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C8E58" w14:textId="77777777" w:rsidR="004B4925" w:rsidRPr="00851565" w:rsidRDefault="004B4925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rFonts w:eastAsia="Times New Roman"/>
                <w:sz w:val="24"/>
                <w:lang w:eastAsia="ru-RU" w:bidi="ar-SA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D9D90" w14:textId="4FD22711" w:rsidR="004B4925" w:rsidRPr="00851565" w:rsidRDefault="004B4925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sz w:val="24"/>
                <w:lang w:eastAsia="ru-RU" w:bidi="ar-SA"/>
              </w:rPr>
            </w:pPr>
            <w:r w:rsidRPr="00851565">
              <w:rPr>
                <w:rFonts w:eastAsia="Times New Roman"/>
                <w:sz w:val="24"/>
                <w:lang w:eastAsia="ru-RU" w:bidi="ar-SA"/>
              </w:rPr>
              <w:t xml:space="preserve">Схема </w:t>
            </w:r>
            <w:r w:rsidR="00AB1806">
              <w:rPr>
                <w:rFonts w:eastAsia="Times New Roman"/>
                <w:sz w:val="24"/>
                <w:lang w:eastAsia="ru-RU" w:bidi="ar-SA"/>
              </w:rPr>
              <w:t>алгоритма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F425DC1" w14:textId="77777777" w:rsidR="004B4925" w:rsidRPr="00851565" w:rsidRDefault="004B4925" w:rsidP="00EA75E6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left="34" w:firstLine="567"/>
              <w:jc w:val="center"/>
              <w:rPr>
                <w:rFonts w:eastAsia="Times New Roman"/>
                <w:sz w:val="24"/>
                <w:lang w:eastAsia="ru-RU" w:bidi="ar-SA"/>
              </w:rPr>
            </w:pPr>
          </w:p>
        </w:tc>
      </w:tr>
      <w:tr w:rsidR="00411293" w:rsidRPr="00AB1CC2" w14:paraId="217C4ED4" w14:textId="77777777" w:rsidTr="00EA75E6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6AC90" w14:textId="02A03D92" w:rsidR="00411293" w:rsidRPr="00851565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rFonts w:eastAsia="Times New Roman"/>
                <w:sz w:val="24"/>
                <w:lang w:eastAsia="ru-RU" w:bidi="ar-SA"/>
              </w:rPr>
            </w:pPr>
            <w:r w:rsidRPr="00851565">
              <w:rPr>
                <w:rFonts w:eastAsia="Times New Roman"/>
                <w:sz w:val="24"/>
                <w:lang w:eastAsia="ru-RU" w:bidi="ar-SA"/>
              </w:rPr>
              <w:t>ГУИР. 851005-0</w:t>
            </w:r>
            <w:r w:rsidR="00AB1806">
              <w:rPr>
                <w:rFonts w:eastAsia="Times New Roman"/>
                <w:sz w:val="24"/>
                <w:lang w:eastAsia="ru-RU" w:bidi="ar-SA"/>
              </w:rPr>
              <w:t>2</w:t>
            </w:r>
            <w:r w:rsidRPr="00851565">
              <w:rPr>
                <w:rFonts w:eastAsia="Times New Roman"/>
                <w:sz w:val="24"/>
                <w:lang w:val="en-US" w:eastAsia="ru-RU" w:bidi="ar-SA"/>
              </w:rPr>
              <w:t> </w:t>
            </w:r>
            <w:r w:rsidRPr="00851565">
              <w:rPr>
                <w:rFonts w:eastAsia="Times New Roman"/>
                <w:sz w:val="24"/>
                <w:lang w:eastAsia="ru-RU" w:bidi="ar-SA"/>
              </w:rPr>
              <w:t>С</w:t>
            </w:r>
            <w:r>
              <w:rPr>
                <w:rFonts w:eastAsia="Times New Roman"/>
                <w:sz w:val="24"/>
                <w:lang w:eastAsia="ru-RU" w:bidi="ar-SA"/>
              </w:rPr>
              <w:t>А</w:t>
            </w: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6D2A1" w14:textId="4C4FFE00" w:rsidR="00411293" w:rsidRPr="00851565" w:rsidRDefault="00AB1806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  <w:t>Реализация функции</w:t>
            </w:r>
            <w:r w:rsidR="00411293" w:rsidRPr="00411293">
              <w:rPr>
                <w:rFonts w:eastAsia="Times New Roman"/>
                <w:sz w:val="24"/>
                <w:szCs w:val="20"/>
                <w:lang w:eastAsia="ru-RU" w:bidi="ar-SA"/>
              </w:rPr>
              <w:t xml:space="preserve"> 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CEB1473" w14:textId="77777777" w:rsidR="00411293" w:rsidRPr="00851565" w:rsidRDefault="00411293" w:rsidP="00EA75E6">
            <w:pPr>
              <w:keepNext/>
              <w:widowControl w:val="0"/>
              <w:overflowPunct w:val="0"/>
              <w:autoSpaceDE w:val="0"/>
              <w:autoSpaceDN w:val="0"/>
              <w:adjustRightInd w:val="0"/>
              <w:ind w:left="67" w:firstLine="0"/>
              <w:jc w:val="center"/>
              <w:outlineLvl w:val="2"/>
              <w:rPr>
                <w:rFonts w:eastAsia="Times New Roman"/>
                <w:sz w:val="24"/>
                <w:lang w:eastAsia="ru-RU" w:bidi="ar-SA"/>
              </w:rPr>
            </w:pPr>
            <w:r w:rsidRPr="00851565">
              <w:rPr>
                <w:rFonts w:eastAsia="Times New Roman"/>
                <w:sz w:val="24"/>
                <w:lang w:eastAsia="ru-RU" w:bidi="ar-SA"/>
              </w:rPr>
              <w:t>Формат А1</w:t>
            </w:r>
          </w:p>
        </w:tc>
      </w:tr>
      <w:tr w:rsidR="00411293" w:rsidRPr="00AB1CC2" w14:paraId="7C16D233" w14:textId="77777777" w:rsidTr="00EA75E6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BDACE" w14:textId="77777777" w:rsidR="00411293" w:rsidRPr="00851565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rFonts w:eastAsia="Times New Roman"/>
                <w:sz w:val="24"/>
                <w:lang w:eastAsia="ru-RU" w:bidi="ar-SA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5E37C" w14:textId="299A4D04" w:rsidR="00411293" w:rsidRPr="00411293" w:rsidRDefault="00AB1806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  <w:t>получения корзины.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E64CCEE" w14:textId="77777777" w:rsidR="00411293" w:rsidRPr="00851565" w:rsidRDefault="00411293" w:rsidP="00EA75E6">
            <w:pPr>
              <w:keepNext/>
              <w:widowControl w:val="0"/>
              <w:overflowPunct w:val="0"/>
              <w:autoSpaceDE w:val="0"/>
              <w:autoSpaceDN w:val="0"/>
              <w:adjustRightInd w:val="0"/>
              <w:ind w:left="67" w:firstLine="0"/>
              <w:jc w:val="center"/>
              <w:outlineLvl w:val="2"/>
              <w:rPr>
                <w:rFonts w:eastAsia="Times New Roman"/>
                <w:sz w:val="24"/>
                <w:lang w:eastAsia="ru-RU" w:bidi="ar-SA"/>
              </w:rPr>
            </w:pPr>
          </w:p>
        </w:tc>
      </w:tr>
      <w:tr w:rsidR="00411293" w:rsidRPr="00AB1CC2" w14:paraId="71C0A5B8" w14:textId="77777777" w:rsidTr="00EA75E6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C82CF" w14:textId="77777777" w:rsidR="00411293" w:rsidRPr="00851565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rFonts w:eastAsia="Times New Roman"/>
                <w:sz w:val="24"/>
                <w:lang w:eastAsia="ru-RU" w:bidi="ar-SA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30F72" w14:textId="41D4DB12" w:rsidR="00411293" w:rsidRPr="00411293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sz w:val="24"/>
                <w:szCs w:val="20"/>
                <w:lang w:eastAsia="ru-RU" w:bidi="ar-SA"/>
              </w:rPr>
            </w:pPr>
            <w:r w:rsidRPr="00851565">
              <w:rPr>
                <w:rFonts w:eastAsia="Times New Roman"/>
                <w:sz w:val="24"/>
                <w:lang w:eastAsia="ru-RU" w:bidi="ar-SA"/>
              </w:rPr>
              <w:t xml:space="preserve">Схема </w:t>
            </w:r>
            <w:r>
              <w:rPr>
                <w:rFonts w:eastAsia="Times New Roman"/>
                <w:sz w:val="24"/>
                <w:lang w:eastAsia="ru-RU" w:bidi="ar-SA"/>
              </w:rPr>
              <w:t>алгоритма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3476DC" w14:textId="77777777" w:rsidR="00411293" w:rsidRPr="00851565" w:rsidRDefault="00411293" w:rsidP="00EA75E6">
            <w:pPr>
              <w:keepNext/>
              <w:widowControl w:val="0"/>
              <w:overflowPunct w:val="0"/>
              <w:autoSpaceDE w:val="0"/>
              <w:autoSpaceDN w:val="0"/>
              <w:adjustRightInd w:val="0"/>
              <w:ind w:left="67" w:firstLine="0"/>
              <w:jc w:val="center"/>
              <w:outlineLvl w:val="2"/>
              <w:rPr>
                <w:rFonts w:eastAsia="Times New Roman"/>
                <w:sz w:val="24"/>
                <w:lang w:eastAsia="ru-RU" w:bidi="ar-SA"/>
              </w:rPr>
            </w:pPr>
          </w:p>
        </w:tc>
      </w:tr>
      <w:tr w:rsidR="00411293" w:rsidRPr="00AB1CC2" w14:paraId="0D4A744C" w14:textId="77777777" w:rsidTr="00EA75E6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95F86" w14:textId="01AB4E73" w:rsidR="00411293" w:rsidRPr="00851565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rFonts w:eastAsia="Times New Roman"/>
                <w:sz w:val="24"/>
                <w:lang w:eastAsia="ru-RU" w:bidi="ar-SA"/>
              </w:rPr>
            </w:pPr>
            <w:r w:rsidRPr="00851565">
              <w:rPr>
                <w:rFonts w:eastAsia="Times New Roman"/>
                <w:sz w:val="24"/>
                <w:lang w:eastAsia="ru-RU" w:bidi="ar-SA"/>
              </w:rPr>
              <w:t>ГУИР. 851005-0</w:t>
            </w:r>
            <w:r w:rsidR="00AB1806">
              <w:rPr>
                <w:rFonts w:eastAsia="Times New Roman"/>
                <w:sz w:val="24"/>
                <w:lang w:eastAsia="ru-RU" w:bidi="ar-SA"/>
              </w:rPr>
              <w:t>3</w:t>
            </w:r>
            <w:r w:rsidRPr="00851565">
              <w:rPr>
                <w:rFonts w:eastAsia="Times New Roman"/>
                <w:sz w:val="24"/>
                <w:lang w:eastAsia="ru-RU" w:bidi="ar-SA"/>
              </w:rPr>
              <w:t xml:space="preserve"> С</w:t>
            </w:r>
            <w:r>
              <w:rPr>
                <w:rFonts w:eastAsia="Times New Roman"/>
                <w:sz w:val="24"/>
                <w:lang w:eastAsia="ru-RU" w:bidi="ar-SA"/>
              </w:rPr>
              <w:t>А</w:t>
            </w: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26322" w14:textId="5953A797" w:rsidR="00411293" w:rsidRPr="00411293" w:rsidRDefault="00AB1806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  <w:t>Реализация функции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831E5D1" w14:textId="5517F65B" w:rsidR="00411293" w:rsidRPr="00851565" w:rsidRDefault="00411293" w:rsidP="00EA75E6">
            <w:pPr>
              <w:keepNext/>
              <w:widowControl w:val="0"/>
              <w:overflowPunct w:val="0"/>
              <w:autoSpaceDE w:val="0"/>
              <w:autoSpaceDN w:val="0"/>
              <w:adjustRightInd w:val="0"/>
              <w:ind w:left="67" w:firstLine="0"/>
              <w:jc w:val="center"/>
              <w:outlineLvl w:val="2"/>
              <w:rPr>
                <w:rFonts w:eastAsia="Times New Roman"/>
                <w:sz w:val="24"/>
                <w:lang w:eastAsia="ru-RU" w:bidi="ar-SA"/>
              </w:rPr>
            </w:pPr>
            <w:r w:rsidRPr="00851565">
              <w:rPr>
                <w:rFonts w:eastAsia="Times New Roman"/>
                <w:sz w:val="24"/>
                <w:lang w:eastAsia="ru-RU" w:bidi="ar-SA"/>
              </w:rPr>
              <w:t>Формат А1</w:t>
            </w:r>
          </w:p>
        </w:tc>
      </w:tr>
      <w:tr w:rsidR="00411293" w:rsidRPr="00AB1CC2" w14:paraId="30E06FC7" w14:textId="77777777" w:rsidTr="00EA75E6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F34F5" w14:textId="77777777" w:rsidR="00411293" w:rsidRPr="00851565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rFonts w:eastAsia="Times New Roman"/>
                <w:sz w:val="24"/>
                <w:lang w:eastAsia="ru-RU" w:bidi="ar-SA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F8B3F" w14:textId="126DFD5F" w:rsidR="00411293" w:rsidRPr="00411293" w:rsidRDefault="00AB1806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  <w:t>получения каталога</w:t>
            </w:r>
            <w:r w:rsidR="00411293">
              <w:rPr>
                <w:rFonts w:eastAsia="Times New Roman"/>
                <w:sz w:val="24"/>
                <w:szCs w:val="20"/>
                <w:lang w:eastAsia="ru-RU" w:bidi="ar-SA"/>
              </w:rPr>
              <w:t>.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09DCD79" w14:textId="77777777" w:rsidR="00411293" w:rsidRPr="00851565" w:rsidRDefault="00411293" w:rsidP="00EA75E6">
            <w:pPr>
              <w:keepNext/>
              <w:widowControl w:val="0"/>
              <w:overflowPunct w:val="0"/>
              <w:autoSpaceDE w:val="0"/>
              <w:autoSpaceDN w:val="0"/>
              <w:adjustRightInd w:val="0"/>
              <w:ind w:left="67" w:firstLine="0"/>
              <w:jc w:val="center"/>
              <w:outlineLvl w:val="2"/>
              <w:rPr>
                <w:rFonts w:eastAsia="Times New Roman"/>
                <w:sz w:val="24"/>
                <w:lang w:eastAsia="ru-RU" w:bidi="ar-SA"/>
              </w:rPr>
            </w:pPr>
          </w:p>
        </w:tc>
      </w:tr>
      <w:tr w:rsidR="00411293" w:rsidRPr="00AB1CC2" w14:paraId="1D632BD7" w14:textId="77777777" w:rsidTr="00EA75E6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4C41" w14:textId="77777777" w:rsidR="00411293" w:rsidRPr="00851565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rFonts w:eastAsia="Times New Roman"/>
                <w:sz w:val="24"/>
                <w:lang w:eastAsia="ru-RU" w:bidi="ar-SA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F4609" w14:textId="77777777" w:rsidR="00411293" w:rsidRPr="00851565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sz w:val="24"/>
                <w:lang w:eastAsia="ru-RU" w:bidi="ar-SA"/>
              </w:rPr>
            </w:pPr>
            <w:r w:rsidRPr="00851565">
              <w:rPr>
                <w:rFonts w:eastAsia="Times New Roman"/>
                <w:sz w:val="24"/>
                <w:lang w:eastAsia="ru-RU" w:bidi="ar-SA"/>
              </w:rPr>
              <w:t xml:space="preserve">Схема </w:t>
            </w:r>
            <w:r>
              <w:rPr>
                <w:rFonts w:eastAsia="Times New Roman"/>
                <w:sz w:val="24"/>
                <w:lang w:eastAsia="ru-RU" w:bidi="ar-SA"/>
              </w:rPr>
              <w:t>алгоритма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95E9ABD" w14:textId="77777777" w:rsidR="00411293" w:rsidRPr="00851565" w:rsidRDefault="00411293" w:rsidP="00EA75E6">
            <w:pPr>
              <w:keepNext/>
              <w:widowControl w:val="0"/>
              <w:overflowPunct w:val="0"/>
              <w:autoSpaceDE w:val="0"/>
              <w:autoSpaceDN w:val="0"/>
              <w:adjustRightInd w:val="0"/>
              <w:ind w:left="67" w:firstLine="0"/>
              <w:jc w:val="center"/>
              <w:outlineLvl w:val="2"/>
              <w:rPr>
                <w:rFonts w:eastAsia="Times New Roman"/>
                <w:sz w:val="24"/>
                <w:lang w:eastAsia="ru-RU" w:bidi="ar-SA"/>
              </w:rPr>
            </w:pPr>
          </w:p>
        </w:tc>
      </w:tr>
      <w:tr w:rsidR="00411293" w:rsidRPr="00AB1CC2" w14:paraId="2B5B8061" w14:textId="77777777" w:rsidTr="00EA75E6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58F28" w14:textId="6F231B73" w:rsidR="00411293" w:rsidRPr="00851565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rFonts w:eastAsia="Times New Roman"/>
                <w:sz w:val="24"/>
                <w:lang w:eastAsia="ru-RU" w:bidi="ar-SA"/>
              </w:rPr>
            </w:pPr>
            <w:r w:rsidRPr="00851565">
              <w:rPr>
                <w:rFonts w:eastAsia="Times New Roman"/>
                <w:sz w:val="24"/>
                <w:lang w:eastAsia="ru-RU" w:bidi="ar-SA"/>
              </w:rPr>
              <w:t>ГУИР. 851005-01 ПЛ</w:t>
            </w: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19FEA" w14:textId="77777777" w:rsidR="00411293" w:rsidRPr="009A2568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sz w:val="24"/>
                <w:szCs w:val="20"/>
                <w:lang w:eastAsia="ru-RU" w:bidi="ar-SA"/>
              </w:rPr>
            </w:pPr>
            <w:r w:rsidRPr="009A2568">
              <w:rPr>
                <w:rFonts w:eastAsia="Times New Roman"/>
                <w:sz w:val="24"/>
                <w:szCs w:val="20"/>
                <w:lang w:eastAsia="ru-RU" w:bidi="ar-SA"/>
              </w:rPr>
              <w:t>Диаграмма</w:t>
            </w:r>
            <w:r>
              <w:rPr>
                <w:rFonts w:eastAsia="Times New Roman"/>
                <w:sz w:val="24"/>
                <w:szCs w:val="20"/>
                <w:lang w:eastAsia="ru-RU" w:bidi="ar-SA"/>
              </w:rPr>
              <w:t xml:space="preserve"> </w:t>
            </w:r>
            <w:r w:rsidRPr="009A2568">
              <w:rPr>
                <w:rFonts w:eastAsia="Times New Roman"/>
                <w:sz w:val="24"/>
                <w:szCs w:val="20"/>
                <w:lang w:eastAsia="ru-RU" w:bidi="ar-SA"/>
              </w:rPr>
              <w:t>вариантов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7809832" w14:textId="77777777" w:rsidR="00411293" w:rsidRPr="00851565" w:rsidRDefault="00411293" w:rsidP="00EA75E6">
            <w:pPr>
              <w:keepNext/>
              <w:widowControl w:val="0"/>
              <w:overflowPunct w:val="0"/>
              <w:autoSpaceDE w:val="0"/>
              <w:autoSpaceDN w:val="0"/>
              <w:adjustRightInd w:val="0"/>
              <w:ind w:left="67" w:firstLine="0"/>
              <w:jc w:val="center"/>
              <w:outlineLvl w:val="2"/>
              <w:rPr>
                <w:rFonts w:eastAsia="Times New Roman"/>
                <w:sz w:val="24"/>
                <w:lang w:eastAsia="ru-RU" w:bidi="ar-SA"/>
              </w:rPr>
            </w:pPr>
            <w:r w:rsidRPr="00851565">
              <w:rPr>
                <w:rFonts w:eastAsia="Times New Roman"/>
                <w:sz w:val="24"/>
                <w:lang w:eastAsia="ru-RU" w:bidi="ar-SA"/>
              </w:rPr>
              <w:t>Формат А1</w:t>
            </w:r>
          </w:p>
        </w:tc>
      </w:tr>
      <w:tr w:rsidR="00411293" w:rsidRPr="00AB1CC2" w14:paraId="6846898D" w14:textId="77777777" w:rsidTr="00EA75E6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8C507" w14:textId="30E10D14" w:rsidR="00411293" w:rsidRPr="00851565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rFonts w:eastAsia="Times New Roman"/>
                <w:sz w:val="24"/>
                <w:lang w:eastAsia="ru-RU" w:bidi="ar-SA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B9BCD" w14:textId="77777777" w:rsidR="00411293" w:rsidRPr="00851565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sz w:val="24"/>
                <w:lang w:eastAsia="ru-RU" w:bidi="ar-SA"/>
              </w:rPr>
            </w:pPr>
            <w:r w:rsidRPr="009A2568">
              <w:rPr>
                <w:rFonts w:eastAsia="Times New Roman"/>
                <w:sz w:val="24"/>
                <w:szCs w:val="20"/>
                <w:lang w:eastAsia="ru-RU" w:bidi="ar-SA"/>
              </w:rPr>
              <w:t>использования</w:t>
            </w:r>
            <w:r w:rsidRPr="00851565">
              <w:rPr>
                <w:rFonts w:eastAsia="Times New Roman"/>
                <w:sz w:val="24"/>
                <w:lang w:eastAsia="ru-RU" w:bidi="ar-SA"/>
              </w:rPr>
              <w:t>.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EE4BD7F" w14:textId="77777777" w:rsidR="00411293" w:rsidRPr="00851565" w:rsidRDefault="00411293" w:rsidP="00EA75E6">
            <w:pPr>
              <w:keepNext/>
              <w:widowControl w:val="0"/>
              <w:overflowPunct w:val="0"/>
              <w:autoSpaceDE w:val="0"/>
              <w:autoSpaceDN w:val="0"/>
              <w:adjustRightInd w:val="0"/>
              <w:ind w:left="67" w:firstLine="0"/>
              <w:jc w:val="center"/>
              <w:outlineLvl w:val="2"/>
              <w:rPr>
                <w:rFonts w:eastAsia="Times New Roman"/>
                <w:sz w:val="24"/>
                <w:lang w:eastAsia="ru-RU" w:bidi="ar-SA"/>
              </w:rPr>
            </w:pPr>
          </w:p>
        </w:tc>
      </w:tr>
      <w:tr w:rsidR="00411293" w:rsidRPr="00AB1CC2" w14:paraId="722C1E87" w14:textId="77777777" w:rsidTr="00EA75E6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7CCF2" w14:textId="77777777" w:rsidR="00411293" w:rsidRPr="00851565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rFonts w:eastAsia="Times New Roman"/>
                <w:sz w:val="24"/>
                <w:lang w:eastAsia="ru-RU" w:bidi="ar-SA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E613E" w14:textId="77777777" w:rsidR="00411293" w:rsidRPr="009A2568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sz w:val="24"/>
                <w:szCs w:val="20"/>
                <w:lang w:eastAsia="ru-RU" w:bidi="ar-SA"/>
              </w:rPr>
            </w:pPr>
            <w:r w:rsidRPr="00851565">
              <w:rPr>
                <w:rFonts w:eastAsia="Times New Roman"/>
                <w:sz w:val="24"/>
                <w:lang w:eastAsia="ru-RU" w:bidi="ar-SA"/>
              </w:rPr>
              <w:t>Плакат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1854EC9" w14:textId="77777777" w:rsidR="00411293" w:rsidRPr="00851565" w:rsidRDefault="00411293" w:rsidP="00EA75E6">
            <w:pPr>
              <w:keepNext/>
              <w:widowControl w:val="0"/>
              <w:overflowPunct w:val="0"/>
              <w:autoSpaceDE w:val="0"/>
              <w:autoSpaceDN w:val="0"/>
              <w:adjustRightInd w:val="0"/>
              <w:ind w:left="67" w:firstLine="0"/>
              <w:jc w:val="center"/>
              <w:outlineLvl w:val="2"/>
              <w:rPr>
                <w:rFonts w:eastAsia="Times New Roman"/>
                <w:sz w:val="24"/>
                <w:lang w:eastAsia="ru-RU" w:bidi="ar-SA"/>
              </w:rPr>
            </w:pPr>
          </w:p>
        </w:tc>
      </w:tr>
      <w:tr w:rsidR="00411293" w:rsidRPr="00AB1CC2" w14:paraId="251EB082" w14:textId="77777777" w:rsidTr="00EA75E6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C1303" w14:textId="77777777" w:rsidR="00411293" w:rsidRPr="00851565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rFonts w:eastAsia="Times New Roman"/>
                <w:sz w:val="24"/>
                <w:lang w:eastAsia="ru-RU" w:bidi="ar-SA"/>
              </w:rPr>
            </w:pPr>
            <w:r w:rsidRPr="00851565">
              <w:rPr>
                <w:rFonts w:eastAsia="Times New Roman"/>
                <w:sz w:val="24"/>
                <w:lang w:eastAsia="ru-RU" w:bidi="ar-SA"/>
              </w:rPr>
              <w:t>ГУИР. 851005-02</w:t>
            </w:r>
            <w:r w:rsidRPr="00851565">
              <w:rPr>
                <w:rFonts w:eastAsia="Times New Roman"/>
                <w:sz w:val="24"/>
                <w:lang w:val="en-US" w:eastAsia="ru-RU" w:bidi="ar-SA"/>
              </w:rPr>
              <w:t> </w:t>
            </w:r>
            <w:r w:rsidRPr="00851565">
              <w:rPr>
                <w:rFonts w:eastAsia="Times New Roman"/>
                <w:sz w:val="24"/>
                <w:lang w:eastAsia="ru-RU" w:bidi="ar-SA"/>
              </w:rPr>
              <w:t>ПЛ</w:t>
            </w: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223BE" w14:textId="5052BCF7" w:rsidR="00411293" w:rsidRPr="00851565" w:rsidRDefault="000E141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  <w:t>Пользовательский интерфейс.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0721F12" w14:textId="77777777" w:rsidR="00411293" w:rsidRPr="00851565" w:rsidRDefault="00411293" w:rsidP="00EA75E6">
            <w:pPr>
              <w:keepNext/>
              <w:widowControl w:val="0"/>
              <w:overflowPunct w:val="0"/>
              <w:autoSpaceDE w:val="0"/>
              <w:autoSpaceDN w:val="0"/>
              <w:adjustRightInd w:val="0"/>
              <w:ind w:left="67" w:firstLine="0"/>
              <w:jc w:val="center"/>
              <w:outlineLvl w:val="2"/>
              <w:rPr>
                <w:rFonts w:eastAsia="Times New Roman"/>
                <w:sz w:val="24"/>
                <w:lang w:eastAsia="ru-RU" w:bidi="ar-SA"/>
              </w:rPr>
            </w:pPr>
            <w:r w:rsidRPr="00851565">
              <w:rPr>
                <w:rFonts w:eastAsia="Times New Roman"/>
                <w:sz w:val="24"/>
                <w:lang w:eastAsia="ru-RU" w:bidi="ar-SA"/>
              </w:rPr>
              <w:t>Формат А1</w:t>
            </w:r>
          </w:p>
        </w:tc>
      </w:tr>
      <w:tr w:rsidR="00411293" w:rsidRPr="00AB1CC2" w14:paraId="679F1397" w14:textId="77777777" w:rsidTr="00EA75E6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78059" w14:textId="77777777" w:rsidR="00411293" w:rsidRPr="00851565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rFonts w:eastAsia="Times New Roman"/>
                <w:sz w:val="24"/>
                <w:lang w:eastAsia="ru-RU" w:bidi="ar-SA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3D915" w14:textId="77777777" w:rsidR="00411293" w:rsidRPr="00851565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sz w:val="24"/>
                <w:lang w:eastAsia="ru-RU" w:bidi="ar-SA"/>
              </w:rPr>
            </w:pPr>
            <w:r w:rsidRPr="00851565">
              <w:rPr>
                <w:rFonts w:eastAsia="Times New Roman"/>
                <w:sz w:val="24"/>
                <w:lang w:eastAsia="ru-RU" w:bidi="ar-SA"/>
              </w:rPr>
              <w:t>Плакат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3BBD31E" w14:textId="77777777" w:rsidR="00411293" w:rsidRPr="00851565" w:rsidRDefault="00411293" w:rsidP="00EA75E6">
            <w:pPr>
              <w:keepNext/>
              <w:widowControl w:val="0"/>
              <w:overflowPunct w:val="0"/>
              <w:autoSpaceDE w:val="0"/>
              <w:autoSpaceDN w:val="0"/>
              <w:adjustRightInd w:val="0"/>
              <w:ind w:firstLine="0"/>
              <w:outlineLvl w:val="2"/>
              <w:rPr>
                <w:rFonts w:eastAsia="Times New Roman"/>
                <w:sz w:val="24"/>
                <w:lang w:eastAsia="ru-RU" w:bidi="ar-SA"/>
              </w:rPr>
            </w:pPr>
          </w:p>
        </w:tc>
      </w:tr>
      <w:tr w:rsidR="00411293" w:rsidRPr="00AB1CC2" w14:paraId="1CA713C9" w14:textId="77777777" w:rsidTr="00EA75E6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F850F" w14:textId="77777777" w:rsidR="00411293" w:rsidRPr="00851565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rFonts w:eastAsia="Times New Roman"/>
                <w:sz w:val="24"/>
                <w:lang w:eastAsia="ru-RU" w:bidi="ar-SA"/>
              </w:rPr>
            </w:pPr>
            <w:r w:rsidRPr="00851565">
              <w:rPr>
                <w:rFonts w:eastAsia="Times New Roman"/>
                <w:sz w:val="24"/>
                <w:lang w:eastAsia="ru-RU" w:bidi="ar-SA"/>
              </w:rPr>
              <w:t>ГУИР. 851005-03</w:t>
            </w:r>
            <w:r w:rsidRPr="00851565">
              <w:rPr>
                <w:rFonts w:eastAsia="Times New Roman"/>
                <w:sz w:val="24"/>
                <w:lang w:val="en-US" w:eastAsia="ru-RU" w:bidi="ar-SA"/>
              </w:rPr>
              <w:t> </w:t>
            </w:r>
            <w:r w:rsidRPr="00851565">
              <w:rPr>
                <w:rFonts w:eastAsia="Times New Roman"/>
                <w:sz w:val="24"/>
                <w:lang w:eastAsia="ru-RU" w:bidi="ar-SA"/>
              </w:rPr>
              <w:t>ПЛ</w:t>
            </w: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07E4B" w14:textId="3676F5CA" w:rsidR="00411293" w:rsidRPr="00851565" w:rsidRDefault="00AB1806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  <w:t>Физическая модель</w:t>
            </w:r>
            <w:r w:rsidR="00DC5BD5" w:rsidRPr="00DC5BD5">
              <w:rPr>
                <w:rFonts w:eastAsia="Times New Roman"/>
                <w:sz w:val="24"/>
                <w:lang w:eastAsia="ru-RU" w:bidi="ar-SA"/>
              </w:rPr>
              <w:t xml:space="preserve"> 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2D9E807" w14:textId="77777777" w:rsidR="00411293" w:rsidRPr="00851565" w:rsidRDefault="00411293" w:rsidP="00EA75E6">
            <w:pPr>
              <w:keepNext/>
              <w:widowControl w:val="0"/>
              <w:overflowPunct w:val="0"/>
              <w:autoSpaceDE w:val="0"/>
              <w:autoSpaceDN w:val="0"/>
              <w:adjustRightInd w:val="0"/>
              <w:ind w:left="67" w:firstLine="0"/>
              <w:jc w:val="center"/>
              <w:outlineLvl w:val="2"/>
              <w:rPr>
                <w:rFonts w:eastAsia="Times New Roman"/>
                <w:sz w:val="24"/>
                <w:lang w:eastAsia="ru-RU" w:bidi="ar-SA"/>
              </w:rPr>
            </w:pPr>
            <w:r w:rsidRPr="00851565">
              <w:rPr>
                <w:rFonts w:eastAsia="Times New Roman"/>
                <w:sz w:val="24"/>
                <w:lang w:eastAsia="ru-RU" w:bidi="ar-SA"/>
              </w:rPr>
              <w:t>Формат А1</w:t>
            </w:r>
          </w:p>
        </w:tc>
      </w:tr>
      <w:tr w:rsidR="000E1413" w:rsidRPr="00AB1CC2" w14:paraId="51245CA7" w14:textId="77777777" w:rsidTr="00EA75E6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9ACAD" w14:textId="77777777" w:rsidR="000E1413" w:rsidRPr="00851565" w:rsidRDefault="000E141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rFonts w:eastAsia="Times New Roman"/>
                <w:sz w:val="24"/>
                <w:lang w:eastAsia="ru-RU" w:bidi="ar-SA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22371" w14:textId="0CDF02A2" w:rsidR="000E1413" w:rsidRDefault="000E141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  <w:t>базы данных.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6868189" w14:textId="77777777" w:rsidR="000E1413" w:rsidRPr="00851565" w:rsidRDefault="000E1413" w:rsidP="00EA75E6">
            <w:pPr>
              <w:keepNext/>
              <w:widowControl w:val="0"/>
              <w:overflowPunct w:val="0"/>
              <w:autoSpaceDE w:val="0"/>
              <w:autoSpaceDN w:val="0"/>
              <w:adjustRightInd w:val="0"/>
              <w:ind w:left="67" w:firstLine="0"/>
              <w:jc w:val="center"/>
              <w:outlineLvl w:val="2"/>
              <w:rPr>
                <w:rFonts w:eastAsia="Times New Roman"/>
                <w:sz w:val="24"/>
                <w:lang w:eastAsia="ru-RU" w:bidi="ar-SA"/>
              </w:rPr>
            </w:pPr>
          </w:p>
        </w:tc>
      </w:tr>
      <w:tr w:rsidR="00411293" w:rsidRPr="00AB1CC2" w14:paraId="3790F5D4" w14:textId="77777777" w:rsidTr="00EA75E6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F15F2" w14:textId="77777777" w:rsidR="00411293" w:rsidRPr="00851565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rPr>
                <w:rFonts w:eastAsia="Times New Roman"/>
                <w:sz w:val="24"/>
                <w:lang w:eastAsia="ru-RU" w:bidi="ar-SA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9B8FC" w14:textId="77777777" w:rsidR="00411293" w:rsidRPr="00851565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sz w:val="24"/>
                <w:lang w:eastAsia="ru-RU" w:bidi="ar-SA"/>
              </w:rPr>
            </w:pPr>
            <w:r w:rsidRPr="00851565">
              <w:rPr>
                <w:rFonts w:eastAsia="Times New Roman"/>
                <w:sz w:val="24"/>
                <w:lang w:eastAsia="ru-RU" w:bidi="ar-SA"/>
              </w:rPr>
              <w:t>Плакат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73A6DBF" w14:textId="77777777" w:rsidR="00411293" w:rsidRPr="00851565" w:rsidRDefault="00411293" w:rsidP="00EA75E6">
            <w:pPr>
              <w:keepNext/>
              <w:widowControl w:val="0"/>
              <w:overflowPunct w:val="0"/>
              <w:autoSpaceDE w:val="0"/>
              <w:autoSpaceDN w:val="0"/>
              <w:adjustRightInd w:val="0"/>
              <w:ind w:left="67" w:firstLine="0"/>
              <w:jc w:val="center"/>
              <w:outlineLvl w:val="2"/>
              <w:rPr>
                <w:rFonts w:eastAsia="Times New Roman"/>
                <w:sz w:val="24"/>
                <w:lang w:eastAsia="ru-RU" w:bidi="ar-SA"/>
              </w:rPr>
            </w:pPr>
          </w:p>
        </w:tc>
      </w:tr>
      <w:tr w:rsidR="00411293" w:rsidRPr="00AB1CC2" w14:paraId="36262647" w14:textId="77777777" w:rsidTr="00EA75E6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B29BE35" w14:textId="77777777" w:rsidR="00411293" w:rsidRPr="00AB1CC2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rPr>
                <w:rFonts w:eastAsia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B72C7CE" w14:textId="77777777" w:rsidR="00411293" w:rsidRPr="00AB1CC2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rPr>
                <w:rFonts w:eastAsia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D67E76E" w14:textId="77777777" w:rsidR="00411293" w:rsidRPr="00AB1CC2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rPr>
                <w:rFonts w:eastAsia="Times New Roman"/>
                <w:sz w:val="24"/>
                <w:szCs w:val="20"/>
                <w:lang w:eastAsia="ru-RU" w:bidi="ar-SA"/>
              </w:rPr>
            </w:pPr>
          </w:p>
        </w:tc>
      </w:tr>
      <w:tr w:rsidR="00411293" w:rsidRPr="00AB1CC2" w14:paraId="475AC062" w14:textId="77777777" w:rsidTr="00EA75E6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09737EC" w14:textId="77777777" w:rsidR="00411293" w:rsidRPr="00AB1CC2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rPr>
                <w:rFonts w:eastAsia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495989" w14:textId="77777777" w:rsidR="00411293" w:rsidRPr="00AB1CC2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rPr>
                <w:rFonts w:eastAsia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CFCBFE6" w14:textId="77777777" w:rsidR="00411293" w:rsidRPr="00AB1CC2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rPr>
                <w:rFonts w:eastAsia="Times New Roman"/>
                <w:sz w:val="24"/>
                <w:szCs w:val="20"/>
                <w:lang w:eastAsia="ru-RU" w:bidi="ar-SA"/>
              </w:rPr>
            </w:pPr>
          </w:p>
        </w:tc>
      </w:tr>
      <w:tr w:rsidR="005712EE" w:rsidRPr="00AB1CC2" w14:paraId="7EF24C83" w14:textId="77777777" w:rsidTr="00EA75E6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27BECC7" w14:textId="77777777" w:rsidR="005712EE" w:rsidRPr="00AB1CC2" w:rsidRDefault="005712EE" w:rsidP="00EA75E6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rPr>
                <w:rFonts w:eastAsia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7375C86" w14:textId="77777777" w:rsidR="005712EE" w:rsidRPr="00AB1CC2" w:rsidRDefault="005712EE" w:rsidP="00EA75E6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rPr>
                <w:rFonts w:eastAsia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1E52611" w14:textId="77777777" w:rsidR="005712EE" w:rsidRPr="00AB1CC2" w:rsidRDefault="005712EE" w:rsidP="00EA75E6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rPr>
                <w:rFonts w:eastAsia="Times New Roman"/>
                <w:sz w:val="24"/>
                <w:szCs w:val="20"/>
                <w:lang w:eastAsia="ru-RU" w:bidi="ar-SA"/>
              </w:rPr>
            </w:pPr>
          </w:p>
        </w:tc>
      </w:tr>
      <w:tr w:rsidR="00411293" w:rsidRPr="00AB1CC2" w14:paraId="3B9FB311" w14:textId="77777777" w:rsidTr="00EA75E6">
        <w:trPr>
          <w:cantSplit/>
        </w:trPr>
        <w:tc>
          <w:tcPr>
            <w:tcW w:w="411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F9343AB" w14:textId="77777777" w:rsidR="00411293" w:rsidRPr="00AB1CC2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rPr>
                <w:rFonts w:eastAsia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3829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97EFAE" w14:textId="77777777" w:rsidR="00411293" w:rsidRPr="00AB1CC2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rPr>
                <w:rFonts w:eastAsia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1702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2D2CA18" w14:textId="77777777" w:rsidR="00411293" w:rsidRPr="00AB1CC2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rPr>
                <w:rFonts w:eastAsia="Times New Roman"/>
                <w:sz w:val="24"/>
                <w:szCs w:val="20"/>
                <w:lang w:eastAsia="ru-RU" w:bidi="ar-SA"/>
              </w:rPr>
            </w:pPr>
          </w:p>
        </w:tc>
      </w:tr>
      <w:tr w:rsidR="00411293" w:rsidRPr="00AB1CC2" w14:paraId="4AE41252" w14:textId="77777777" w:rsidTr="00EA75E6">
        <w:trPr>
          <w:cantSplit/>
        </w:trPr>
        <w:tc>
          <w:tcPr>
            <w:tcW w:w="411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8A55D6D" w14:textId="77777777" w:rsidR="00411293" w:rsidRPr="00AB1CC2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rPr>
                <w:rFonts w:eastAsia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3829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FE1F06" w14:textId="77777777" w:rsidR="00411293" w:rsidRPr="00AB1CC2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rPr>
                <w:rFonts w:eastAsia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1702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1F90FE9" w14:textId="77777777" w:rsidR="00411293" w:rsidRPr="00AB1CC2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rPr>
                <w:rFonts w:eastAsia="Times New Roman"/>
                <w:sz w:val="24"/>
                <w:szCs w:val="20"/>
                <w:lang w:eastAsia="ru-RU" w:bidi="ar-SA"/>
              </w:rPr>
            </w:pPr>
          </w:p>
        </w:tc>
      </w:tr>
      <w:tr w:rsidR="00411293" w:rsidRPr="00AB1CC2" w14:paraId="4A637D1B" w14:textId="77777777" w:rsidTr="00EA75E6">
        <w:trPr>
          <w:cantSplit/>
          <w:trHeight w:val="284"/>
        </w:trPr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FA1DE" w14:textId="77777777" w:rsidR="00411293" w:rsidRPr="00851565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left="-108" w:firstLine="567"/>
              <w:jc w:val="center"/>
              <w:rPr>
                <w:rFonts w:eastAsia="Times New Roman"/>
                <w:sz w:val="18"/>
                <w:szCs w:val="20"/>
                <w:lang w:eastAsia="ru-RU" w:bidi="ar-SA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119678" w14:textId="77777777" w:rsidR="00411293" w:rsidRPr="00AB1CC2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left="-108" w:right="-108" w:firstLine="567"/>
              <w:jc w:val="center"/>
              <w:rPr>
                <w:rFonts w:eastAsia="Times New Roman"/>
                <w:sz w:val="18"/>
                <w:szCs w:val="20"/>
                <w:lang w:eastAsia="ru-RU" w:bidi="ar-SA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C644BF" w14:textId="77777777" w:rsidR="00411293" w:rsidRPr="00851565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left="-108" w:firstLine="567"/>
              <w:jc w:val="center"/>
              <w:rPr>
                <w:rFonts w:eastAsia="Times New Roman"/>
                <w:sz w:val="18"/>
                <w:szCs w:val="20"/>
                <w:lang w:eastAsia="ru-RU" w:bidi="ar-SA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483458" w14:textId="77777777" w:rsidR="00411293" w:rsidRPr="00851565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left="-108" w:right="-108" w:firstLine="567"/>
              <w:jc w:val="center"/>
              <w:rPr>
                <w:rFonts w:eastAsia="Times New Roman"/>
                <w:sz w:val="18"/>
                <w:szCs w:val="20"/>
                <w:lang w:eastAsia="ru-RU" w:bidi="ar-SA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CEF75" w14:textId="77777777" w:rsidR="00411293" w:rsidRPr="00AB1CC2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center"/>
              <w:rPr>
                <w:rFonts w:eastAsia="Times New Roman"/>
                <w:sz w:val="18"/>
                <w:szCs w:val="20"/>
                <w:lang w:eastAsia="ru-RU" w:bidi="ar-SA"/>
              </w:rPr>
            </w:pPr>
          </w:p>
        </w:tc>
        <w:tc>
          <w:tcPr>
            <w:tcW w:w="5531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4B2D08" w14:textId="77777777" w:rsidR="00411293" w:rsidRPr="00AB1CC2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right="175" w:firstLine="567"/>
              <w:jc w:val="center"/>
              <w:rPr>
                <w:rFonts w:eastAsia="Times New Roman"/>
                <w:sz w:val="24"/>
                <w:szCs w:val="20"/>
                <w:lang w:eastAsia="ru-RU" w:bidi="ar-SA"/>
              </w:rPr>
            </w:pPr>
          </w:p>
          <w:p w14:paraId="6A0B30FE" w14:textId="12F7EC9C" w:rsidR="00411293" w:rsidRPr="00C87383" w:rsidRDefault="00411293" w:rsidP="00EA75E6">
            <w:pPr>
              <w:keepNext/>
              <w:widowControl w:val="0"/>
              <w:overflowPunct w:val="0"/>
              <w:autoSpaceDE w:val="0"/>
              <w:autoSpaceDN w:val="0"/>
              <w:adjustRightInd w:val="0"/>
              <w:ind w:left="567" w:right="175" w:firstLine="0"/>
              <w:jc w:val="center"/>
              <w:outlineLvl w:val="3"/>
              <w:rPr>
                <w:rFonts w:eastAsia="Times New Roman"/>
                <w:i/>
                <w:sz w:val="24"/>
                <w:szCs w:val="20"/>
                <w:lang w:eastAsia="ru-RU" w:bidi="ar-SA"/>
              </w:rPr>
            </w:pPr>
            <w:r w:rsidRPr="00C87383">
              <w:rPr>
                <w:rFonts w:eastAsia="Times New Roman"/>
                <w:i/>
                <w:color w:val="000000"/>
                <w:sz w:val="20"/>
                <w:szCs w:val="20"/>
                <w:lang w:eastAsia="ru-RU" w:bidi="ar-SA"/>
              </w:rPr>
              <w:t>БГУИР ДП 1- 40 01 01 0</w:t>
            </w:r>
            <w:r>
              <w:rPr>
                <w:rFonts w:eastAsia="Times New Roman"/>
                <w:i/>
                <w:color w:val="000000"/>
                <w:sz w:val="20"/>
                <w:szCs w:val="20"/>
                <w:lang w:eastAsia="ru-RU" w:bidi="ar-SA"/>
              </w:rPr>
              <w:t>1</w:t>
            </w:r>
            <w:r w:rsidRPr="00C87383">
              <w:rPr>
                <w:rFonts w:eastAsia="Times New Roman"/>
                <w:i/>
                <w:color w:val="000000"/>
                <w:sz w:val="20"/>
                <w:szCs w:val="20"/>
                <w:lang w:eastAsia="ru-RU" w:bidi="ar-SA"/>
              </w:rPr>
              <w:t xml:space="preserve"> </w:t>
            </w:r>
            <w:r w:rsidR="00AB1806">
              <w:rPr>
                <w:rFonts w:eastAsia="Times New Roman"/>
                <w:i/>
                <w:color w:val="000000"/>
                <w:sz w:val="20"/>
                <w:szCs w:val="20"/>
                <w:lang w:eastAsia="ru-RU" w:bidi="ar-SA"/>
              </w:rPr>
              <w:t>042</w:t>
            </w:r>
            <w:r w:rsidRPr="00C87383">
              <w:rPr>
                <w:rFonts w:eastAsia="Times New Roman"/>
                <w:i/>
                <w:color w:val="000000"/>
                <w:sz w:val="20"/>
                <w:szCs w:val="20"/>
                <w:lang w:eastAsia="ru-RU" w:bidi="ar-SA"/>
              </w:rPr>
              <w:t xml:space="preserve"> </w:t>
            </w:r>
            <w:r w:rsidRPr="00C87383">
              <w:rPr>
                <w:rFonts w:eastAsia="Times New Roman"/>
                <w:i/>
                <w:sz w:val="20"/>
                <w:szCs w:val="20"/>
                <w:lang w:eastAsia="ru-RU" w:bidi="ar-SA"/>
              </w:rPr>
              <w:t>Д1</w:t>
            </w:r>
          </w:p>
        </w:tc>
      </w:tr>
      <w:tr w:rsidR="00411293" w:rsidRPr="00AB1CC2" w14:paraId="3E00D7BF" w14:textId="77777777" w:rsidTr="00EA75E6">
        <w:trPr>
          <w:cantSplit/>
          <w:trHeight w:hRule="exact" w:val="284"/>
        </w:trPr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C33FCF" w14:textId="77777777" w:rsidR="00411293" w:rsidRPr="00AB1CC2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center"/>
              <w:rPr>
                <w:rFonts w:eastAsia="Times New Roman"/>
                <w:sz w:val="23"/>
                <w:szCs w:val="20"/>
                <w:lang w:eastAsia="ru-RU" w:bidi="ar-SA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73E196" w14:textId="77777777" w:rsidR="00411293" w:rsidRPr="00AB1CC2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center"/>
              <w:rPr>
                <w:rFonts w:eastAsia="Times New Roman"/>
                <w:sz w:val="23"/>
                <w:szCs w:val="20"/>
                <w:lang w:eastAsia="ru-RU" w:bidi="ar-SA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1F4DD" w14:textId="77777777" w:rsidR="00411293" w:rsidRPr="00AB1CC2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rPr>
                <w:rFonts w:eastAsia="Times New Roman"/>
                <w:sz w:val="23"/>
                <w:szCs w:val="20"/>
                <w:lang w:eastAsia="ru-RU" w:bidi="ar-SA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3B6CB1" w14:textId="77777777" w:rsidR="00411293" w:rsidRPr="00AB1CC2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rPr>
                <w:rFonts w:eastAsia="Times New Roman"/>
                <w:sz w:val="23"/>
                <w:szCs w:val="20"/>
                <w:lang w:eastAsia="ru-RU" w:bidi="ar-SA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C5BB29" w14:textId="77777777" w:rsidR="00411293" w:rsidRPr="00AB1CC2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rPr>
                <w:rFonts w:eastAsia="Times New Roman"/>
                <w:sz w:val="23"/>
                <w:szCs w:val="20"/>
                <w:lang w:eastAsia="ru-RU" w:bidi="ar-SA"/>
              </w:rPr>
            </w:pPr>
          </w:p>
        </w:tc>
        <w:tc>
          <w:tcPr>
            <w:tcW w:w="553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A9ED49" w14:textId="77777777" w:rsidR="00411293" w:rsidRPr="00AB1CC2" w:rsidRDefault="00411293" w:rsidP="00EA75E6">
            <w:pPr>
              <w:ind w:firstLine="0"/>
              <w:jc w:val="left"/>
              <w:rPr>
                <w:rFonts w:eastAsia="Times New Roman"/>
                <w:sz w:val="24"/>
                <w:szCs w:val="20"/>
                <w:lang w:eastAsia="ru-RU" w:bidi="ar-SA"/>
              </w:rPr>
            </w:pPr>
          </w:p>
        </w:tc>
      </w:tr>
      <w:tr w:rsidR="00411293" w:rsidRPr="00AB1CC2" w14:paraId="2DAE8506" w14:textId="77777777" w:rsidTr="00EA75E6">
        <w:trPr>
          <w:cantSplit/>
          <w:trHeight w:hRule="exact" w:val="284"/>
        </w:trPr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1618624" w14:textId="77777777" w:rsidR="00411293" w:rsidRPr="00AB1CC2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left="-108" w:firstLine="567"/>
              <w:jc w:val="center"/>
              <w:rPr>
                <w:rFonts w:eastAsia="Times New Roman"/>
                <w:sz w:val="18"/>
                <w:szCs w:val="20"/>
                <w:lang w:val="en-US" w:eastAsia="ru-RU" w:bidi="ar-SA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563DF0E" w14:textId="77777777" w:rsidR="00411293" w:rsidRPr="00AB1CC2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left="-108" w:right="-108" w:firstLine="567"/>
              <w:jc w:val="center"/>
              <w:rPr>
                <w:rFonts w:eastAsia="Times New Roman"/>
                <w:sz w:val="18"/>
                <w:szCs w:val="20"/>
                <w:lang w:eastAsia="ru-RU" w:bidi="ar-SA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70FCF7" w14:textId="77777777" w:rsidR="00411293" w:rsidRPr="00AB1CC2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left="-108" w:firstLine="567"/>
              <w:jc w:val="center"/>
              <w:rPr>
                <w:rFonts w:eastAsia="Times New Roman"/>
                <w:sz w:val="18"/>
                <w:szCs w:val="20"/>
                <w:lang w:val="en-US" w:eastAsia="ru-RU" w:bidi="ar-SA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A58A9D" w14:textId="77777777" w:rsidR="00411293" w:rsidRPr="00AB1CC2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left="-108" w:right="-108" w:firstLine="567"/>
              <w:jc w:val="center"/>
              <w:rPr>
                <w:rFonts w:eastAsia="Times New Roman"/>
                <w:sz w:val="18"/>
                <w:szCs w:val="20"/>
                <w:lang w:val="en-US" w:eastAsia="ru-RU" w:bidi="ar-SA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C37EAD" w14:textId="77777777" w:rsidR="00411293" w:rsidRPr="00AB1CC2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center"/>
              <w:rPr>
                <w:rFonts w:eastAsia="Times New Roman"/>
                <w:sz w:val="18"/>
                <w:szCs w:val="20"/>
                <w:lang w:eastAsia="ru-RU" w:bidi="ar-SA"/>
              </w:rPr>
            </w:pPr>
          </w:p>
        </w:tc>
        <w:tc>
          <w:tcPr>
            <w:tcW w:w="553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DFA44A" w14:textId="77777777" w:rsidR="00411293" w:rsidRPr="00AB1CC2" w:rsidRDefault="00411293" w:rsidP="00EA75E6">
            <w:pPr>
              <w:ind w:firstLine="0"/>
              <w:jc w:val="left"/>
              <w:rPr>
                <w:rFonts w:eastAsia="Times New Roman"/>
                <w:sz w:val="24"/>
                <w:szCs w:val="20"/>
                <w:lang w:eastAsia="ru-RU" w:bidi="ar-SA"/>
              </w:rPr>
            </w:pPr>
          </w:p>
        </w:tc>
      </w:tr>
      <w:tr w:rsidR="00411293" w:rsidRPr="00AB1CC2" w14:paraId="42830674" w14:textId="77777777" w:rsidTr="00EA75E6">
        <w:trPr>
          <w:cantSplit/>
          <w:trHeight w:hRule="exact" w:val="448"/>
        </w:trPr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1B31FE5D" w14:textId="77777777" w:rsidR="00411293" w:rsidRPr="00C87383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left="-108" w:firstLine="0"/>
              <w:jc w:val="center"/>
              <w:rPr>
                <w:rFonts w:eastAsia="Times New Roman"/>
                <w:i/>
                <w:iCs/>
                <w:sz w:val="16"/>
                <w:szCs w:val="16"/>
                <w:lang w:val="en-US" w:eastAsia="ru-RU" w:bidi="ar-SA"/>
              </w:rPr>
            </w:pPr>
            <w:proofErr w:type="spellStart"/>
            <w:r w:rsidRPr="00C87383"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7F7FEB0" w14:textId="77777777" w:rsidR="00411293" w:rsidRPr="00C87383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</w:pPr>
            <w:r w:rsidRPr="00C87383"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  <w:t>Лист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FF29C07" w14:textId="77777777" w:rsidR="00411293" w:rsidRPr="00C87383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i/>
                <w:iCs/>
                <w:sz w:val="16"/>
                <w:szCs w:val="16"/>
                <w:lang w:val="en-US" w:eastAsia="ru-RU" w:bidi="ar-SA"/>
              </w:rPr>
            </w:pPr>
            <w:r w:rsidRPr="00C87383"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  <w:t xml:space="preserve">№ </w:t>
            </w:r>
            <w:proofErr w:type="spellStart"/>
            <w:r w:rsidRPr="00C87383"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  <w:t>докум</w:t>
            </w:r>
            <w:proofErr w:type="spellEnd"/>
            <w:r w:rsidRPr="00C87383">
              <w:rPr>
                <w:rFonts w:eastAsia="Times New Roman"/>
                <w:i/>
                <w:iCs/>
                <w:sz w:val="16"/>
                <w:szCs w:val="16"/>
                <w:lang w:val="en-US" w:eastAsia="ru-RU" w:bidi="ar-SA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9587636" w14:textId="77777777" w:rsidR="00411293" w:rsidRPr="00C87383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i/>
                <w:iCs/>
                <w:sz w:val="16"/>
                <w:szCs w:val="16"/>
                <w:lang w:val="en-US" w:eastAsia="ru-RU" w:bidi="ar-SA"/>
              </w:rPr>
            </w:pPr>
            <w:proofErr w:type="spellStart"/>
            <w:r w:rsidRPr="00C87383"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  <w:t>Подп</w:t>
            </w:r>
            <w:proofErr w:type="spellEnd"/>
            <w:r w:rsidRPr="00C87383">
              <w:rPr>
                <w:rFonts w:eastAsia="Times New Roman"/>
                <w:i/>
                <w:iCs/>
                <w:sz w:val="16"/>
                <w:szCs w:val="16"/>
                <w:lang w:val="en-US" w:eastAsia="ru-RU" w:bidi="ar-SA"/>
              </w:rPr>
              <w:t>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1BBBBE7" w14:textId="77777777" w:rsidR="00411293" w:rsidRPr="00C87383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</w:pPr>
            <w:r w:rsidRPr="00C87383"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  <w:t>Дата</w:t>
            </w:r>
          </w:p>
        </w:tc>
        <w:tc>
          <w:tcPr>
            <w:tcW w:w="297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244EEE" w14:textId="77777777" w:rsidR="00411293" w:rsidRPr="00AB1CC2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center"/>
              <w:rPr>
                <w:rFonts w:eastAsia="Times New Roman"/>
                <w:sz w:val="2"/>
                <w:szCs w:val="20"/>
                <w:lang w:eastAsia="ru-RU" w:bidi="ar-SA"/>
              </w:rPr>
            </w:pPr>
          </w:p>
          <w:p w14:paraId="363B7090" w14:textId="77777777" w:rsidR="000E1413" w:rsidRDefault="000E141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i/>
                <w:iCs/>
                <w:sz w:val="20"/>
                <w:szCs w:val="20"/>
                <w:lang w:eastAsia="ru-RU" w:bidi="ar-SA"/>
              </w:rPr>
            </w:pPr>
            <w:r w:rsidRPr="000E1413">
              <w:rPr>
                <w:rFonts w:eastAsia="Times New Roman"/>
                <w:i/>
                <w:iCs/>
                <w:sz w:val="20"/>
                <w:szCs w:val="20"/>
                <w:lang w:eastAsia="ru-RU" w:bidi="ar-SA"/>
              </w:rPr>
              <w:t xml:space="preserve">Программное средство </w:t>
            </w:r>
            <w:r>
              <w:rPr>
                <w:rFonts w:eastAsia="Times New Roman"/>
                <w:i/>
                <w:iCs/>
                <w:sz w:val="20"/>
                <w:szCs w:val="20"/>
                <w:lang w:eastAsia="ru-RU" w:bidi="ar-SA"/>
              </w:rPr>
              <w:t>для магазина доставки цветов с</w:t>
            </w:r>
            <w:r>
              <w:t xml:space="preserve"> </w:t>
            </w:r>
            <w:r w:rsidRPr="000E1413">
              <w:rPr>
                <w:rFonts w:eastAsia="Times New Roman"/>
                <w:i/>
                <w:iCs/>
                <w:sz w:val="20"/>
                <w:szCs w:val="20"/>
                <w:lang w:eastAsia="ru-RU" w:bidi="ar-SA"/>
              </w:rPr>
              <w:t xml:space="preserve">использованием технологий </w:t>
            </w:r>
            <w:proofErr w:type="spellStart"/>
            <w:r w:rsidRPr="000E1413">
              <w:rPr>
                <w:rFonts w:eastAsia="Times New Roman"/>
                <w:i/>
                <w:iCs/>
                <w:sz w:val="20"/>
                <w:szCs w:val="20"/>
                <w:lang w:eastAsia="ru-RU" w:bidi="ar-SA"/>
              </w:rPr>
              <w:t>Angular</w:t>
            </w:r>
            <w:proofErr w:type="spellEnd"/>
            <w:r w:rsidRPr="000E1413">
              <w:rPr>
                <w:rFonts w:eastAsia="Times New Roman"/>
                <w:i/>
                <w:iCs/>
                <w:sz w:val="20"/>
                <w:szCs w:val="20"/>
                <w:lang w:eastAsia="ru-RU" w:bidi="ar-SA"/>
              </w:rPr>
              <w:t>, ASP .NET CORE (</w:t>
            </w:r>
            <w:proofErr w:type="spellStart"/>
            <w:r w:rsidRPr="000E1413">
              <w:rPr>
                <w:rFonts w:eastAsia="Times New Roman"/>
                <w:i/>
                <w:iCs/>
                <w:sz w:val="20"/>
                <w:szCs w:val="20"/>
                <w:lang w:eastAsia="ru-RU" w:bidi="ar-SA"/>
              </w:rPr>
              <w:t>Flowers</w:t>
            </w:r>
            <w:proofErr w:type="spellEnd"/>
            <w:r w:rsidRPr="000E1413">
              <w:rPr>
                <w:rFonts w:eastAsia="Times New Roman"/>
                <w:i/>
                <w:iCs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0E1413">
              <w:rPr>
                <w:rFonts w:eastAsia="Times New Roman"/>
                <w:i/>
                <w:iCs/>
                <w:sz w:val="20"/>
                <w:szCs w:val="20"/>
                <w:lang w:eastAsia="ru-RU" w:bidi="ar-SA"/>
              </w:rPr>
              <w:t>Shop</w:t>
            </w:r>
            <w:proofErr w:type="spellEnd"/>
            <w:r w:rsidRPr="000E1413">
              <w:rPr>
                <w:rFonts w:eastAsia="Times New Roman"/>
                <w:i/>
                <w:iCs/>
                <w:sz w:val="20"/>
                <w:szCs w:val="20"/>
                <w:lang w:eastAsia="ru-RU" w:bidi="ar-SA"/>
              </w:rPr>
              <w:t xml:space="preserve"> с интеграцией </w:t>
            </w:r>
            <w:proofErr w:type="spellStart"/>
            <w:r w:rsidRPr="000E1413">
              <w:rPr>
                <w:rFonts w:eastAsia="Times New Roman"/>
                <w:i/>
                <w:iCs/>
                <w:sz w:val="20"/>
                <w:szCs w:val="20"/>
                <w:lang w:eastAsia="ru-RU" w:bidi="ar-SA"/>
              </w:rPr>
              <w:t>Google</w:t>
            </w:r>
            <w:proofErr w:type="spellEnd"/>
            <w:r w:rsidRPr="000E1413">
              <w:rPr>
                <w:rFonts w:eastAsia="Times New Roman"/>
                <w:i/>
                <w:iCs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0E1413">
              <w:rPr>
                <w:rFonts w:eastAsia="Times New Roman"/>
                <w:i/>
                <w:iCs/>
                <w:sz w:val="20"/>
                <w:szCs w:val="20"/>
                <w:lang w:eastAsia="ru-RU" w:bidi="ar-SA"/>
              </w:rPr>
              <w:t>Maps</w:t>
            </w:r>
            <w:proofErr w:type="spellEnd"/>
            <w:r w:rsidRPr="000E1413">
              <w:rPr>
                <w:rFonts w:eastAsia="Times New Roman"/>
                <w:i/>
                <w:iCs/>
                <w:sz w:val="20"/>
                <w:szCs w:val="20"/>
                <w:lang w:eastAsia="ru-RU" w:bidi="ar-SA"/>
              </w:rPr>
              <w:t xml:space="preserve">, </w:t>
            </w:r>
            <w:proofErr w:type="spellStart"/>
            <w:r w:rsidRPr="000E1413">
              <w:rPr>
                <w:rFonts w:eastAsia="Times New Roman"/>
                <w:i/>
                <w:iCs/>
                <w:sz w:val="20"/>
                <w:szCs w:val="20"/>
                <w:lang w:eastAsia="ru-RU" w:bidi="ar-SA"/>
              </w:rPr>
              <w:t>Stripe</w:t>
            </w:r>
            <w:proofErr w:type="spellEnd"/>
            <w:r w:rsidRPr="000E1413">
              <w:rPr>
                <w:rFonts w:eastAsia="Times New Roman"/>
                <w:i/>
                <w:iCs/>
                <w:sz w:val="20"/>
                <w:szCs w:val="20"/>
                <w:lang w:eastAsia="ru-RU" w:bidi="ar-SA"/>
              </w:rPr>
              <w:t xml:space="preserve">, </w:t>
            </w:r>
            <w:proofErr w:type="spellStart"/>
            <w:r w:rsidRPr="000E1413">
              <w:rPr>
                <w:rFonts w:eastAsia="Times New Roman"/>
                <w:i/>
                <w:iCs/>
                <w:sz w:val="20"/>
                <w:szCs w:val="20"/>
                <w:lang w:eastAsia="ru-RU" w:bidi="ar-SA"/>
              </w:rPr>
              <w:t>Keycloak</w:t>
            </w:r>
            <w:proofErr w:type="spellEnd"/>
            <w:r w:rsidRPr="000E1413">
              <w:rPr>
                <w:rFonts w:eastAsia="Times New Roman"/>
                <w:i/>
                <w:iCs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0E1413">
              <w:rPr>
                <w:rFonts w:eastAsia="Times New Roman"/>
                <w:i/>
                <w:iCs/>
                <w:sz w:val="20"/>
                <w:szCs w:val="20"/>
                <w:lang w:eastAsia="ru-RU" w:bidi="ar-SA"/>
              </w:rPr>
              <w:t>Authentification</w:t>
            </w:r>
            <w:proofErr w:type="spellEnd"/>
            <w:r w:rsidRPr="000E1413">
              <w:rPr>
                <w:rFonts w:eastAsia="Times New Roman"/>
                <w:i/>
                <w:iCs/>
                <w:sz w:val="20"/>
                <w:szCs w:val="20"/>
                <w:lang w:eastAsia="ru-RU" w:bidi="ar-SA"/>
              </w:rPr>
              <w:t xml:space="preserve"> на базе ASP .NET CORE и </w:t>
            </w:r>
            <w:proofErr w:type="spellStart"/>
            <w:r w:rsidRPr="000E1413">
              <w:rPr>
                <w:rFonts w:eastAsia="Times New Roman"/>
                <w:i/>
                <w:iCs/>
                <w:sz w:val="20"/>
                <w:szCs w:val="20"/>
                <w:lang w:eastAsia="ru-RU" w:bidi="ar-SA"/>
              </w:rPr>
              <w:t>Angular</w:t>
            </w:r>
            <w:proofErr w:type="spellEnd"/>
            <w:r w:rsidRPr="000E1413">
              <w:rPr>
                <w:rFonts w:eastAsia="Times New Roman"/>
                <w:i/>
                <w:iCs/>
                <w:sz w:val="20"/>
                <w:szCs w:val="20"/>
                <w:lang w:eastAsia="ru-RU" w:bidi="ar-SA"/>
              </w:rPr>
              <w:t>)</w:t>
            </w:r>
          </w:p>
          <w:p w14:paraId="40240797" w14:textId="558A5067" w:rsidR="00E57010" w:rsidRPr="0050372B" w:rsidRDefault="000E141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i/>
                <w:iCs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i/>
                <w:iCs/>
                <w:sz w:val="20"/>
                <w:szCs w:val="20"/>
                <w:lang w:eastAsia="ru-RU" w:bidi="ar-SA"/>
              </w:rPr>
              <w:t xml:space="preserve"> </w:t>
            </w:r>
          </w:p>
          <w:p w14:paraId="082D18E9" w14:textId="5D9C96BA" w:rsidR="000E1413" w:rsidRPr="000E1413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i/>
                <w:iCs/>
                <w:sz w:val="20"/>
                <w:szCs w:val="20"/>
                <w:lang w:eastAsia="ru-RU" w:bidi="ar-SA"/>
              </w:rPr>
            </w:pPr>
            <w:r w:rsidRPr="00C87383">
              <w:rPr>
                <w:rFonts w:eastAsia="Times New Roman"/>
                <w:i/>
                <w:iCs/>
                <w:sz w:val="20"/>
                <w:szCs w:val="20"/>
                <w:lang w:eastAsia="ru-RU" w:bidi="ar-SA"/>
              </w:rPr>
              <w:t xml:space="preserve">Ведомость дипломного </w:t>
            </w:r>
            <w:r w:rsidRPr="00C87383">
              <w:rPr>
                <w:rFonts w:eastAsia="Times New Roman"/>
                <w:i/>
                <w:iCs/>
                <w:sz w:val="20"/>
                <w:szCs w:val="20"/>
                <w:lang w:eastAsia="ru-RU" w:bidi="ar-SA"/>
              </w:rPr>
              <w:br/>
              <w:t>проекта</w:t>
            </w:r>
          </w:p>
          <w:p w14:paraId="03E20014" w14:textId="77777777" w:rsidR="00411293" w:rsidRPr="00AB1CC2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sz w:val="26"/>
                <w:szCs w:val="20"/>
                <w:lang w:eastAsia="ru-RU" w:bidi="ar-SA"/>
              </w:rPr>
            </w:pPr>
            <w:bookmarkStart w:id="0" w:name="_GoBack"/>
            <w:bookmarkEnd w:id="0"/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029ABC7" w14:textId="77777777" w:rsidR="00411293" w:rsidRPr="00C87383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</w:pPr>
            <w:r w:rsidRPr="00C87383"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  <w:t>Литера</w:t>
            </w:r>
          </w:p>
        </w:tc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9AFA0B9" w14:textId="77777777" w:rsidR="00411293" w:rsidRPr="00C87383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</w:pPr>
            <w:r w:rsidRPr="00C87383"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  <w:t>Лист</w:t>
            </w:r>
          </w:p>
        </w:tc>
        <w:tc>
          <w:tcPr>
            <w:tcW w:w="10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1B5B239" w14:textId="77777777" w:rsidR="00411293" w:rsidRPr="00C87383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</w:pPr>
            <w:r w:rsidRPr="00C87383"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  <w:t xml:space="preserve">  Листов</w:t>
            </w:r>
          </w:p>
        </w:tc>
      </w:tr>
      <w:tr w:rsidR="00411293" w:rsidRPr="00AB1CC2" w14:paraId="5D764352" w14:textId="77777777" w:rsidTr="00EA75E6">
        <w:trPr>
          <w:cantSplit/>
          <w:trHeight w:hRule="exact" w:val="510"/>
        </w:trPr>
        <w:tc>
          <w:tcPr>
            <w:tcW w:w="9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79B7080" w14:textId="77777777" w:rsidR="00411293" w:rsidRPr="00C87383" w:rsidRDefault="00411293" w:rsidP="00EA75E6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</w:pPr>
            <w:proofErr w:type="spellStart"/>
            <w:r w:rsidRPr="00C87383"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  <w:t>Разраб</w:t>
            </w:r>
            <w:proofErr w:type="spellEnd"/>
            <w:r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  <w:t>.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137A89A" w14:textId="0550F970" w:rsidR="00411293" w:rsidRPr="00C87383" w:rsidRDefault="000E141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</w:pPr>
            <w:proofErr w:type="spellStart"/>
            <w:r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  <w:t>Ермолович</w:t>
            </w:r>
            <w:proofErr w:type="spellEnd"/>
            <w:r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  <w:t xml:space="preserve"> И. В.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C0E70" w14:textId="77777777" w:rsidR="00411293" w:rsidRPr="00C87383" w:rsidRDefault="00411293" w:rsidP="00EA75E6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D2A725" w14:textId="77777777" w:rsidR="00411293" w:rsidRPr="00C87383" w:rsidRDefault="00411293" w:rsidP="00EA75E6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</w:pPr>
          </w:p>
        </w:tc>
        <w:tc>
          <w:tcPr>
            <w:tcW w:w="29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6302B9" w14:textId="77777777" w:rsidR="00411293" w:rsidRPr="00AB1CC2" w:rsidRDefault="00411293" w:rsidP="00EA75E6">
            <w:pPr>
              <w:ind w:firstLine="0"/>
              <w:jc w:val="left"/>
              <w:rPr>
                <w:rFonts w:eastAsia="Times New Roman"/>
                <w:sz w:val="26"/>
                <w:szCs w:val="20"/>
                <w:lang w:eastAsia="ru-RU" w:bidi="ar-SA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86C233C" w14:textId="77777777" w:rsidR="00411293" w:rsidRPr="00AB1CC2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rFonts w:eastAsia="Times New Roman"/>
                <w:sz w:val="22"/>
                <w:szCs w:val="22"/>
                <w:lang w:eastAsia="ru-RU" w:bidi="ar-SA"/>
              </w:rPr>
            </w:pPr>
            <w:r w:rsidRPr="00AB1CC2">
              <w:rPr>
                <w:rFonts w:eastAsia="Times New Roman"/>
                <w:sz w:val="22"/>
                <w:szCs w:val="22"/>
                <w:lang w:eastAsia="ru-RU" w:bidi="ar-SA"/>
              </w:rPr>
              <w:t>Т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909F32" w14:textId="77777777" w:rsidR="00411293" w:rsidRPr="00AB1CC2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rFonts w:eastAsia="Times New Roman"/>
                <w:sz w:val="22"/>
                <w:szCs w:val="22"/>
                <w:lang w:eastAsia="ru-RU" w:bidi="ar-SA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38184F" w14:textId="77777777" w:rsidR="00411293" w:rsidRPr="00AB1CC2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rFonts w:eastAsia="Times New Roman"/>
                <w:sz w:val="22"/>
                <w:szCs w:val="22"/>
                <w:lang w:eastAsia="ru-RU" w:bidi="ar-SA"/>
              </w:rPr>
            </w:pPr>
          </w:p>
        </w:tc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D094BB2" w14:textId="1312FC4C" w:rsidR="00411293" w:rsidRPr="00E57010" w:rsidRDefault="000E141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83</w:t>
            </w:r>
          </w:p>
        </w:tc>
        <w:tc>
          <w:tcPr>
            <w:tcW w:w="10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8A99999" w14:textId="24C50F11" w:rsidR="00411293" w:rsidRPr="00E57010" w:rsidRDefault="00BF091A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83</w:t>
            </w:r>
          </w:p>
        </w:tc>
      </w:tr>
      <w:tr w:rsidR="00411293" w:rsidRPr="00AB1CC2" w14:paraId="00CFE206" w14:textId="77777777" w:rsidTr="00EA75E6">
        <w:trPr>
          <w:cantSplit/>
          <w:trHeight w:val="510"/>
        </w:trPr>
        <w:tc>
          <w:tcPr>
            <w:tcW w:w="9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D01783C" w14:textId="77777777" w:rsidR="00411293" w:rsidRPr="00C87383" w:rsidRDefault="00411293" w:rsidP="00EA75E6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</w:pPr>
            <w:r w:rsidRPr="00C87383"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  <w:t>Пров</w:t>
            </w:r>
            <w:r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  <w:t>.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C6E484C" w14:textId="0E7DE81A" w:rsidR="00411293" w:rsidRPr="00C87383" w:rsidRDefault="000E141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  <w:t>Сурков К. А.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D875C9" w14:textId="77777777" w:rsidR="00411293" w:rsidRPr="00C87383" w:rsidRDefault="00411293" w:rsidP="00EA75E6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42B6242" w14:textId="77777777" w:rsidR="00411293" w:rsidRPr="00C87383" w:rsidRDefault="00411293" w:rsidP="00EA75E6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</w:pPr>
          </w:p>
        </w:tc>
        <w:tc>
          <w:tcPr>
            <w:tcW w:w="29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654755" w14:textId="77777777" w:rsidR="00411293" w:rsidRPr="00AB1CC2" w:rsidRDefault="00411293" w:rsidP="00EA75E6">
            <w:pPr>
              <w:ind w:firstLine="0"/>
              <w:jc w:val="left"/>
              <w:rPr>
                <w:rFonts w:eastAsia="Times New Roman"/>
                <w:sz w:val="26"/>
                <w:szCs w:val="20"/>
                <w:lang w:eastAsia="ru-RU" w:bidi="ar-SA"/>
              </w:rPr>
            </w:pPr>
          </w:p>
        </w:tc>
        <w:tc>
          <w:tcPr>
            <w:tcW w:w="2552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E5B0C" w14:textId="1CA1991E" w:rsidR="00411293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right="175" w:firstLine="567"/>
              <w:jc w:val="center"/>
              <w:rPr>
                <w:rFonts w:eastAsia="Times New Roman"/>
                <w:sz w:val="24"/>
                <w:szCs w:val="20"/>
                <w:lang w:eastAsia="ru-RU" w:bidi="ar-SA"/>
              </w:rPr>
            </w:pPr>
          </w:p>
          <w:p w14:paraId="7BED6F19" w14:textId="5ECC0FE3" w:rsidR="000E1413" w:rsidRPr="00AB1CC2" w:rsidRDefault="000E1413" w:rsidP="00EA75E6">
            <w:pPr>
              <w:widowControl w:val="0"/>
              <w:overflowPunct w:val="0"/>
              <w:autoSpaceDE w:val="0"/>
              <w:autoSpaceDN w:val="0"/>
              <w:adjustRightInd w:val="0"/>
              <w:ind w:right="175" w:firstLine="567"/>
              <w:jc w:val="center"/>
              <w:rPr>
                <w:rFonts w:eastAsia="Times New Roman"/>
                <w:sz w:val="24"/>
                <w:szCs w:val="20"/>
                <w:lang w:eastAsia="ru-RU" w:bidi="ar-SA"/>
              </w:rPr>
            </w:pPr>
          </w:p>
          <w:p w14:paraId="53A7CD06" w14:textId="77777777" w:rsidR="00411293" w:rsidRPr="00C87383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i/>
                <w:iCs/>
                <w:sz w:val="20"/>
                <w:szCs w:val="20"/>
                <w:lang w:eastAsia="ru-RU" w:bidi="ar-SA"/>
              </w:rPr>
            </w:pPr>
            <w:r w:rsidRPr="00C87383">
              <w:rPr>
                <w:rFonts w:eastAsia="Times New Roman"/>
                <w:i/>
                <w:iCs/>
                <w:sz w:val="20"/>
                <w:szCs w:val="20"/>
                <w:lang w:eastAsia="ru-RU" w:bidi="ar-SA"/>
              </w:rPr>
              <w:t>Кафедра ПОИТ</w:t>
            </w:r>
          </w:p>
          <w:p w14:paraId="67714E25" w14:textId="77777777" w:rsidR="00411293" w:rsidRPr="00AB1CC2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right="175" w:firstLine="0"/>
              <w:jc w:val="center"/>
              <w:rPr>
                <w:rFonts w:eastAsia="Times New Roman"/>
                <w:sz w:val="24"/>
                <w:szCs w:val="20"/>
                <w:lang w:eastAsia="ru-RU" w:bidi="ar-SA"/>
              </w:rPr>
            </w:pPr>
            <w:r w:rsidRPr="00C87383">
              <w:rPr>
                <w:rFonts w:eastAsia="Times New Roman"/>
                <w:i/>
                <w:iCs/>
                <w:sz w:val="20"/>
                <w:szCs w:val="20"/>
                <w:lang w:eastAsia="ru-RU" w:bidi="ar-SA"/>
              </w:rPr>
              <w:t xml:space="preserve">гр. </w:t>
            </w:r>
            <w:r>
              <w:rPr>
                <w:rFonts w:eastAsia="Times New Roman"/>
                <w:i/>
                <w:iCs/>
                <w:sz w:val="20"/>
                <w:szCs w:val="20"/>
                <w:lang w:eastAsia="ru-RU" w:bidi="ar-SA"/>
              </w:rPr>
              <w:t>851005</w:t>
            </w:r>
          </w:p>
        </w:tc>
      </w:tr>
      <w:tr w:rsidR="00411293" w:rsidRPr="00AB1CC2" w14:paraId="3E8EB303" w14:textId="77777777" w:rsidTr="00EA75E6">
        <w:trPr>
          <w:cantSplit/>
          <w:trHeight w:hRule="exact" w:val="510"/>
        </w:trPr>
        <w:tc>
          <w:tcPr>
            <w:tcW w:w="9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21EA7F8" w14:textId="77777777" w:rsidR="00411293" w:rsidRPr="00C87383" w:rsidRDefault="00411293" w:rsidP="00EA75E6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</w:pPr>
            <w:proofErr w:type="spellStart"/>
            <w:r w:rsidRPr="00C87383"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  <w:t>Т.контр</w:t>
            </w:r>
            <w:proofErr w:type="spellEnd"/>
            <w:r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  <w:t>.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D1E99E1" w14:textId="29684C57" w:rsidR="00411293" w:rsidRPr="00C87383" w:rsidRDefault="000E141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  <w:t>Сурков К. А.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02284E" w14:textId="77777777" w:rsidR="00411293" w:rsidRPr="00C87383" w:rsidRDefault="00411293" w:rsidP="00EA75E6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D0EA77" w14:textId="77777777" w:rsidR="00411293" w:rsidRPr="00C87383" w:rsidRDefault="00411293" w:rsidP="00EA75E6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</w:pPr>
          </w:p>
        </w:tc>
        <w:tc>
          <w:tcPr>
            <w:tcW w:w="29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BF9E90" w14:textId="77777777" w:rsidR="00411293" w:rsidRPr="00AB1CC2" w:rsidRDefault="00411293" w:rsidP="00EA75E6">
            <w:pPr>
              <w:ind w:firstLine="0"/>
              <w:jc w:val="left"/>
              <w:rPr>
                <w:rFonts w:eastAsia="Times New Roman"/>
                <w:sz w:val="26"/>
                <w:szCs w:val="20"/>
                <w:lang w:eastAsia="ru-RU" w:bidi="ar-SA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32D128" w14:textId="77777777" w:rsidR="00411293" w:rsidRPr="00AB1CC2" w:rsidRDefault="00411293" w:rsidP="00EA75E6">
            <w:pPr>
              <w:ind w:firstLine="0"/>
              <w:jc w:val="left"/>
              <w:rPr>
                <w:rFonts w:eastAsia="Times New Roman"/>
                <w:sz w:val="24"/>
                <w:szCs w:val="20"/>
                <w:lang w:eastAsia="ru-RU" w:bidi="ar-SA"/>
              </w:rPr>
            </w:pPr>
          </w:p>
        </w:tc>
      </w:tr>
      <w:tr w:rsidR="00411293" w:rsidRPr="00AB1CC2" w14:paraId="1E5A813E" w14:textId="77777777" w:rsidTr="00EA75E6">
        <w:trPr>
          <w:cantSplit/>
          <w:trHeight w:hRule="exact" w:val="510"/>
        </w:trPr>
        <w:tc>
          <w:tcPr>
            <w:tcW w:w="9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3765EDF" w14:textId="77777777" w:rsidR="00411293" w:rsidRPr="00C87383" w:rsidRDefault="00411293" w:rsidP="00EA75E6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</w:pPr>
            <w:proofErr w:type="spellStart"/>
            <w:r w:rsidRPr="00C87383"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  <w:t>Н.конт</w:t>
            </w:r>
            <w:r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  <w:t>р</w:t>
            </w:r>
            <w:proofErr w:type="spellEnd"/>
            <w:r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  <w:t>.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225040" w14:textId="77777777" w:rsidR="00411293" w:rsidRPr="00C87383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  <w:t>Данилова Г. В.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6D8CC8" w14:textId="77777777" w:rsidR="00411293" w:rsidRPr="00C87383" w:rsidRDefault="00411293" w:rsidP="00EA75E6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BE8CEE" w14:textId="77777777" w:rsidR="00411293" w:rsidRPr="00C87383" w:rsidRDefault="00411293" w:rsidP="00EA75E6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</w:pPr>
          </w:p>
        </w:tc>
        <w:tc>
          <w:tcPr>
            <w:tcW w:w="29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3149C0" w14:textId="77777777" w:rsidR="00411293" w:rsidRPr="00AB1CC2" w:rsidRDefault="00411293" w:rsidP="00EA75E6">
            <w:pPr>
              <w:ind w:firstLine="0"/>
              <w:jc w:val="left"/>
              <w:rPr>
                <w:rFonts w:eastAsia="Times New Roman"/>
                <w:sz w:val="26"/>
                <w:szCs w:val="20"/>
                <w:lang w:eastAsia="ru-RU" w:bidi="ar-SA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E70293" w14:textId="77777777" w:rsidR="00411293" w:rsidRPr="00AB1CC2" w:rsidRDefault="00411293" w:rsidP="00EA75E6">
            <w:pPr>
              <w:ind w:firstLine="0"/>
              <w:jc w:val="left"/>
              <w:rPr>
                <w:rFonts w:eastAsia="Times New Roman"/>
                <w:sz w:val="24"/>
                <w:szCs w:val="20"/>
                <w:lang w:eastAsia="ru-RU" w:bidi="ar-SA"/>
              </w:rPr>
            </w:pPr>
          </w:p>
        </w:tc>
      </w:tr>
      <w:tr w:rsidR="00411293" w:rsidRPr="00AB1CC2" w14:paraId="1C07A72D" w14:textId="77777777" w:rsidTr="00EA75E6">
        <w:trPr>
          <w:cantSplit/>
          <w:trHeight w:hRule="exact" w:val="510"/>
        </w:trPr>
        <w:tc>
          <w:tcPr>
            <w:tcW w:w="9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1CF813" w14:textId="77777777" w:rsidR="00411293" w:rsidRPr="00C87383" w:rsidRDefault="00411293" w:rsidP="00EA75E6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</w:pPr>
            <w:r w:rsidRPr="00C87383"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  <w:t>Утвердил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F65AE7F" w14:textId="77777777" w:rsidR="00411293" w:rsidRPr="00C87383" w:rsidRDefault="00411293" w:rsidP="00EA75E6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</w:pPr>
            <w:r w:rsidRPr="00C87383"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  <w:t xml:space="preserve">  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3FD74" w14:textId="77777777" w:rsidR="00411293" w:rsidRPr="00C87383" w:rsidRDefault="00411293" w:rsidP="00EA75E6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77F1146" w14:textId="77777777" w:rsidR="00411293" w:rsidRPr="00C87383" w:rsidRDefault="00411293" w:rsidP="00EA75E6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i/>
                <w:iCs/>
                <w:sz w:val="16"/>
                <w:szCs w:val="16"/>
                <w:lang w:eastAsia="ru-RU" w:bidi="ar-SA"/>
              </w:rPr>
            </w:pPr>
          </w:p>
        </w:tc>
        <w:tc>
          <w:tcPr>
            <w:tcW w:w="29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C684DF" w14:textId="77777777" w:rsidR="00411293" w:rsidRPr="00AB1CC2" w:rsidRDefault="00411293" w:rsidP="00EA75E6">
            <w:pPr>
              <w:ind w:firstLine="0"/>
              <w:jc w:val="left"/>
              <w:rPr>
                <w:rFonts w:eastAsia="Times New Roman"/>
                <w:sz w:val="26"/>
                <w:szCs w:val="20"/>
                <w:lang w:eastAsia="ru-RU" w:bidi="ar-SA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E41BB3" w14:textId="77777777" w:rsidR="00411293" w:rsidRPr="00AB1CC2" w:rsidRDefault="00411293" w:rsidP="00EA75E6">
            <w:pPr>
              <w:ind w:firstLine="0"/>
              <w:jc w:val="left"/>
              <w:rPr>
                <w:rFonts w:eastAsia="Times New Roman"/>
                <w:sz w:val="24"/>
                <w:szCs w:val="20"/>
                <w:lang w:eastAsia="ru-RU" w:bidi="ar-SA"/>
              </w:rPr>
            </w:pPr>
          </w:p>
        </w:tc>
      </w:tr>
    </w:tbl>
    <w:p w14:paraId="0D12922C" w14:textId="77777777" w:rsidR="00AF4DDB" w:rsidRPr="00AF4DDB" w:rsidRDefault="00AF4DDB" w:rsidP="00EA75E6"/>
    <w:sectPr w:rsidR="00AF4DDB" w:rsidRPr="00AF4DDB" w:rsidSect="000E1413">
      <w:footerReference w:type="default" r:id="rId8"/>
      <w:pgSz w:w="11906" w:h="16838" w:code="9"/>
      <w:pgMar w:top="1134" w:right="851" w:bottom="1134" w:left="1701" w:header="567" w:footer="964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F1FC68" w14:textId="77777777" w:rsidR="002D05B3" w:rsidRDefault="002D05B3" w:rsidP="00544841">
      <w:r>
        <w:separator/>
      </w:r>
    </w:p>
  </w:endnote>
  <w:endnote w:type="continuationSeparator" w:id="0">
    <w:p w14:paraId="20DEB863" w14:textId="77777777" w:rsidR="002D05B3" w:rsidRDefault="002D05B3" w:rsidP="00544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557860"/>
      <w:docPartObj>
        <w:docPartGallery w:val="Page Numbers (Bottom of Page)"/>
        <w:docPartUnique/>
      </w:docPartObj>
    </w:sdtPr>
    <w:sdtEndPr/>
    <w:sdtContent>
      <w:p w14:paraId="6595C842" w14:textId="53A57734" w:rsidR="006B4526" w:rsidRDefault="006B4526">
        <w:pPr>
          <w:pStyle w:val="af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75E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30DCEF" w14:textId="77777777" w:rsidR="002D05B3" w:rsidRDefault="002D05B3" w:rsidP="00544841">
      <w:r>
        <w:separator/>
      </w:r>
    </w:p>
  </w:footnote>
  <w:footnote w:type="continuationSeparator" w:id="0">
    <w:p w14:paraId="05B61F7A" w14:textId="77777777" w:rsidR="002D05B3" w:rsidRDefault="002D05B3" w:rsidP="005448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B3813C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546C54"/>
    <w:multiLevelType w:val="hybridMultilevel"/>
    <w:tmpl w:val="81CE242C"/>
    <w:lvl w:ilvl="0" w:tplc="F01E6CF4">
      <w:start w:val="1"/>
      <w:numFmt w:val="bullet"/>
      <w:lvlText w:val="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3D245A7"/>
    <w:multiLevelType w:val="multilevel"/>
    <w:tmpl w:val="22521FB0"/>
    <w:lvl w:ilvl="0"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russianLower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F1D65"/>
    <w:multiLevelType w:val="hybridMultilevel"/>
    <w:tmpl w:val="1E8E9F1E"/>
    <w:lvl w:ilvl="0" w:tplc="9F3414A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A35A7"/>
    <w:multiLevelType w:val="multilevel"/>
    <w:tmpl w:val="22521FB0"/>
    <w:lvl w:ilvl="0">
      <w:numFmt w:val="bullet"/>
      <w:pStyle w:val="1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russianLower"/>
      <w:pStyle w:val="2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B3D14"/>
    <w:multiLevelType w:val="hybridMultilevel"/>
    <w:tmpl w:val="1E8E9F1E"/>
    <w:lvl w:ilvl="0" w:tplc="9F3414A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B67FE"/>
    <w:multiLevelType w:val="hybridMultilevel"/>
    <w:tmpl w:val="1E8E9F1E"/>
    <w:lvl w:ilvl="0" w:tplc="9F3414A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7A7B35"/>
    <w:multiLevelType w:val="hybridMultilevel"/>
    <w:tmpl w:val="1E8E9F1E"/>
    <w:lvl w:ilvl="0" w:tplc="9F3414A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42326"/>
    <w:multiLevelType w:val="hybridMultilevel"/>
    <w:tmpl w:val="B620567E"/>
    <w:lvl w:ilvl="0" w:tplc="AFA25C04">
      <w:start w:val="1"/>
      <w:numFmt w:val="decimal"/>
      <w:pStyle w:val="a0"/>
      <w:suff w:val="space"/>
      <w:lvlText w:val="[%1]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FFE39B0"/>
    <w:multiLevelType w:val="hybridMultilevel"/>
    <w:tmpl w:val="E5D4AB44"/>
    <w:lvl w:ilvl="0" w:tplc="F06CECDC">
      <w:start w:val="1"/>
      <w:numFmt w:val="bullet"/>
      <w:pStyle w:val="10"/>
      <w:lvlText w:val="‒"/>
      <w:lvlJc w:val="left"/>
      <w:pPr>
        <w:ind w:left="142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1050F88"/>
    <w:multiLevelType w:val="hybridMultilevel"/>
    <w:tmpl w:val="1220D8E8"/>
    <w:lvl w:ilvl="0" w:tplc="1360B472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2533725"/>
    <w:multiLevelType w:val="hybridMultilevel"/>
    <w:tmpl w:val="1E8E9F1E"/>
    <w:lvl w:ilvl="0" w:tplc="9F3414A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C446B"/>
    <w:multiLevelType w:val="hybridMultilevel"/>
    <w:tmpl w:val="50E84D7A"/>
    <w:lvl w:ilvl="0" w:tplc="AD540988">
      <w:start w:val="1"/>
      <w:numFmt w:val="bullet"/>
      <w:pStyle w:val="a1"/>
      <w:lvlText w:val="–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1">
      <w:start w:val="1"/>
      <w:numFmt w:val="decimal"/>
      <w:lvlText w:val="%2)"/>
      <w:lvlJc w:val="left"/>
      <w:pPr>
        <w:ind w:left="178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82331DC"/>
    <w:multiLevelType w:val="hybridMultilevel"/>
    <w:tmpl w:val="1E8E9F1E"/>
    <w:lvl w:ilvl="0" w:tplc="9F3414A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42412"/>
    <w:multiLevelType w:val="hybridMultilevel"/>
    <w:tmpl w:val="1E8E9F1E"/>
    <w:lvl w:ilvl="0" w:tplc="9F3414A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556B2C"/>
    <w:multiLevelType w:val="multilevel"/>
    <w:tmpl w:val="3B3E2270"/>
    <w:lvl w:ilvl="0">
      <w:start w:val="1"/>
      <w:numFmt w:val="none"/>
      <w:suff w:val="space"/>
      <w:lvlText w:val=""/>
      <w:lvlJc w:val="left"/>
      <w:pPr>
        <w:ind w:left="1418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11"/>
      <w:suff w:val="space"/>
      <w:lvlText w:val="%1%2"/>
      <w:lvlJc w:val="left"/>
      <w:pPr>
        <w:ind w:left="1418" w:hanging="709"/>
      </w:pPr>
      <w:rPr>
        <w:rFonts w:hint="default"/>
        <w:b/>
        <w:i w:val="0"/>
      </w:rPr>
    </w:lvl>
    <w:lvl w:ilvl="2">
      <w:start w:val="1"/>
      <w:numFmt w:val="decimal"/>
      <w:pStyle w:val="20"/>
      <w:suff w:val="space"/>
      <w:lvlText w:val="%1%2.%3"/>
      <w:lvlJc w:val="left"/>
      <w:pPr>
        <w:ind w:left="1418" w:hanging="709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3"/>
      <w:suff w:val="space"/>
      <w:lvlText w:val="%1%2.%3.%4"/>
      <w:lvlJc w:val="left"/>
      <w:pPr>
        <w:ind w:left="1418" w:hanging="709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418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18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8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18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18" w:hanging="709"/>
      </w:pPr>
      <w:rPr>
        <w:rFonts w:hint="default"/>
      </w:rPr>
    </w:lvl>
  </w:abstractNum>
  <w:abstractNum w:abstractNumId="16" w15:restartNumberingAfterBreak="0">
    <w:nsid w:val="4D5905D0"/>
    <w:multiLevelType w:val="hybridMultilevel"/>
    <w:tmpl w:val="E5D4AB44"/>
    <w:lvl w:ilvl="0" w:tplc="F06CECDC">
      <w:start w:val="1"/>
      <w:numFmt w:val="bullet"/>
      <w:lvlText w:val="‒"/>
      <w:lvlJc w:val="left"/>
      <w:pPr>
        <w:ind w:left="106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2000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E8578F9"/>
    <w:multiLevelType w:val="hybridMultilevel"/>
    <w:tmpl w:val="1E8E9F1E"/>
    <w:lvl w:ilvl="0" w:tplc="9F3414A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EB68C4"/>
    <w:multiLevelType w:val="hybridMultilevel"/>
    <w:tmpl w:val="1E8E9F1E"/>
    <w:lvl w:ilvl="0" w:tplc="9F3414A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AC7D60"/>
    <w:multiLevelType w:val="hybridMultilevel"/>
    <w:tmpl w:val="1E8E9F1E"/>
    <w:lvl w:ilvl="0" w:tplc="9F3414A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BE5A05"/>
    <w:multiLevelType w:val="hybridMultilevel"/>
    <w:tmpl w:val="8DD232EE"/>
    <w:lvl w:ilvl="0" w:tplc="14E62266">
      <w:start w:val="1"/>
      <w:numFmt w:val="russianLower"/>
      <w:pStyle w:val="12"/>
      <w:lvlText w:val="%1)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44E0B71A">
      <w:start w:val="1"/>
      <w:numFmt w:val="decimal"/>
      <w:pStyle w:val="21"/>
      <w:lvlText w:val="%2)"/>
      <w:lvlJc w:val="left"/>
      <w:pPr>
        <w:ind w:left="178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3306289"/>
    <w:multiLevelType w:val="hybridMultilevel"/>
    <w:tmpl w:val="1E8E9F1E"/>
    <w:lvl w:ilvl="0" w:tplc="9F3414A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F713BA"/>
    <w:multiLevelType w:val="hybridMultilevel"/>
    <w:tmpl w:val="1E8E9F1E"/>
    <w:lvl w:ilvl="0" w:tplc="9F3414A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DF5089"/>
    <w:multiLevelType w:val="hybridMultilevel"/>
    <w:tmpl w:val="A548266E"/>
    <w:lvl w:ilvl="0" w:tplc="9F3414A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3962DA"/>
    <w:multiLevelType w:val="hybridMultilevel"/>
    <w:tmpl w:val="A548266E"/>
    <w:lvl w:ilvl="0" w:tplc="9F3414A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77220D"/>
    <w:multiLevelType w:val="multilevel"/>
    <w:tmpl w:val="BF281D4E"/>
    <w:lvl w:ilvl="0">
      <w:start w:val="1"/>
      <w:numFmt w:val="russianLower"/>
      <w:pStyle w:val="13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pStyle w:val="-2"/>
      <w:suff w:val="space"/>
      <w:lvlText w:val=""/>
      <w:lvlJc w:val="left"/>
      <w:pPr>
        <w:ind w:left="709" w:firstLine="709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71911A80"/>
    <w:multiLevelType w:val="multilevel"/>
    <w:tmpl w:val="BF5CC6BC"/>
    <w:lvl w:ilvl="0">
      <w:start w:val="1"/>
      <w:numFmt w:val="decimal"/>
      <w:lvlText w:val="%1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3">
      <w:start w:val="1"/>
      <w:numFmt w:val="none"/>
      <w:pStyle w:val="4"/>
      <w:lvlText w:val="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418"/>
        </w:tabs>
        <w:ind w:left="1418" w:hanging="709"/>
      </w:pPr>
      <w:rPr>
        <w:rFonts w:hint="default"/>
      </w:rPr>
    </w:lvl>
  </w:abstractNum>
  <w:abstractNum w:abstractNumId="27" w15:restartNumberingAfterBreak="0">
    <w:nsid w:val="723765FB"/>
    <w:multiLevelType w:val="hybridMultilevel"/>
    <w:tmpl w:val="4796A1D4"/>
    <w:lvl w:ilvl="0" w:tplc="C47AEF74">
      <w:start w:val="1"/>
      <w:numFmt w:val="decimal"/>
      <w:pStyle w:val="a2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2A909E8"/>
    <w:multiLevelType w:val="hybridMultilevel"/>
    <w:tmpl w:val="E5D4AB44"/>
    <w:lvl w:ilvl="0" w:tplc="F06CECDC">
      <w:start w:val="1"/>
      <w:numFmt w:val="bullet"/>
      <w:lvlText w:val="‒"/>
      <w:lvlJc w:val="left"/>
      <w:pPr>
        <w:ind w:left="106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2000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5"/>
  </w:num>
  <w:num w:numId="3">
    <w:abstractNumId w:val="4"/>
  </w:num>
  <w:num w:numId="4">
    <w:abstractNumId w:val="0"/>
  </w:num>
  <w:num w:numId="5">
    <w:abstractNumId w:val="8"/>
  </w:num>
  <w:num w:numId="6">
    <w:abstractNumId w:val="25"/>
  </w:num>
  <w:num w:numId="7">
    <w:abstractNumId w:val="27"/>
  </w:num>
  <w:num w:numId="8">
    <w:abstractNumId w:val="17"/>
  </w:num>
  <w:num w:numId="9">
    <w:abstractNumId w:val="11"/>
  </w:num>
  <w:num w:numId="10">
    <w:abstractNumId w:val="3"/>
  </w:num>
  <w:num w:numId="11">
    <w:abstractNumId w:val="7"/>
  </w:num>
  <w:num w:numId="12">
    <w:abstractNumId w:val="22"/>
  </w:num>
  <w:num w:numId="13">
    <w:abstractNumId w:val="5"/>
  </w:num>
  <w:num w:numId="14">
    <w:abstractNumId w:val="13"/>
  </w:num>
  <w:num w:numId="15">
    <w:abstractNumId w:val="14"/>
  </w:num>
  <w:num w:numId="16">
    <w:abstractNumId w:val="21"/>
  </w:num>
  <w:num w:numId="17">
    <w:abstractNumId w:val="18"/>
  </w:num>
  <w:num w:numId="18">
    <w:abstractNumId w:val="6"/>
  </w:num>
  <w:num w:numId="19">
    <w:abstractNumId w:val="19"/>
  </w:num>
  <w:num w:numId="20">
    <w:abstractNumId w:val="23"/>
  </w:num>
  <w:num w:numId="21">
    <w:abstractNumId w:val="24"/>
  </w:num>
  <w:num w:numId="22">
    <w:abstractNumId w:val="20"/>
  </w:num>
  <w:num w:numId="23">
    <w:abstractNumId w:val="12"/>
  </w:num>
  <w:num w:numId="24">
    <w:abstractNumId w:val="9"/>
  </w:num>
  <w:num w:numId="25">
    <w:abstractNumId w:val="2"/>
  </w:num>
  <w:num w:numId="26">
    <w:abstractNumId w:val="1"/>
  </w:num>
  <w:num w:numId="27">
    <w:abstractNumId w:val="28"/>
  </w:num>
  <w:num w:numId="28">
    <w:abstractNumId w:val="16"/>
  </w:num>
  <w:num w:numId="29">
    <w:abstractNumId w:val="20"/>
    <w:lvlOverride w:ilvl="0">
      <w:startOverride w:val="1"/>
    </w:lvlOverride>
  </w:num>
  <w:num w:numId="30">
    <w:abstractNumId w:val="20"/>
    <w:lvlOverride w:ilvl="0">
      <w:startOverride w:val="1"/>
    </w:lvlOverride>
  </w:num>
  <w:num w:numId="31">
    <w:abstractNumId w:val="20"/>
    <w:lvlOverride w:ilvl="0">
      <w:startOverride w:val="1"/>
    </w:lvlOverride>
  </w:num>
  <w:num w:numId="32">
    <w:abstractNumId w:val="20"/>
    <w:lvlOverride w:ilvl="0">
      <w:startOverride w:val="1"/>
    </w:lvlOverride>
  </w:num>
  <w:num w:numId="33">
    <w:abstractNumId w:val="20"/>
    <w:lvlOverride w:ilvl="0">
      <w:startOverride w:val="1"/>
    </w:lvlOverride>
  </w:num>
  <w:num w:numId="34">
    <w:abstractNumId w:val="20"/>
    <w:lvlOverride w:ilvl="0">
      <w:startOverride w:val="1"/>
    </w:lvlOverride>
  </w:num>
  <w:num w:numId="35">
    <w:abstractNumId w:val="20"/>
    <w:lvlOverride w:ilvl="0">
      <w:startOverride w:val="1"/>
    </w:lvlOverride>
  </w:num>
  <w:num w:numId="36">
    <w:abstractNumId w:val="20"/>
    <w:lvlOverride w:ilvl="0">
      <w:startOverride w:val="1"/>
    </w:lvlOverride>
  </w:num>
  <w:num w:numId="37">
    <w:abstractNumId w:val="20"/>
    <w:lvlOverride w:ilvl="0">
      <w:startOverride w:val="1"/>
    </w:lvlOverride>
  </w:num>
  <w:num w:numId="38">
    <w:abstractNumId w:val="20"/>
    <w:lvlOverride w:ilvl="0">
      <w:startOverride w:val="1"/>
    </w:lvlOverride>
  </w:num>
  <w:num w:numId="39">
    <w:abstractNumId w:val="10"/>
  </w:num>
  <w:num w:numId="40">
    <w:abstractNumId w:val="20"/>
    <w:lvlOverride w:ilvl="0">
      <w:startOverride w:val="1"/>
    </w:lvlOverride>
  </w:num>
  <w:num w:numId="41">
    <w:abstractNumId w:val="20"/>
    <w:lvlOverride w:ilvl="0">
      <w:startOverride w:val="1"/>
    </w:lvlOverride>
  </w:num>
  <w:num w:numId="42">
    <w:abstractNumId w:val="20"/>
    <w:lvlOverride w:ilvl="0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attachedTemplate r:id="rId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C23"/>
    <w:rsid w:val="0000119E"/>
    <w:rsid w:val="000016CA"/>
    <w:rsid w:val="00002A06"/>
    <w:rsid w:val="000037BF"/>
    <w:rsid w:val="00004A24"/>
    <w:rsid w:val="00004B29"/>
    <w:rsid w:val="00004FC4"/>
    <w:rsid w:val="00006293"/>
    <w:rsid w:val="0001207B"/>
    <w:rsid w:val="000157B5"/>
    <w:rsid w:val="00015ECF"/>
    <w:rsid w:val="00016B6A"/>
    <w:rsid w:val="00016CA7"/>
    <w:rsid w:val="00020F3D"/>
    <w:rsid w:val="00021080"/>
    <w:rsid w:val="00021854"/>
    <w:rsid w:val="00021D95"/>
    <w:rsid w:val="00022464"/>
    <w:rsid w:val="00023019"/>
    <w:rsid w:val="0002331F"/>
    <w:rsid w:val="00026CFA"/>
    <w:rsid w:val="000315F7"/>
    <w:rsid w:val="000347A2"/>
    <w:rsid w:val="000361DA"/>
    <w:rsid w:val="0004032E"/>
    <w:rsid w:val="000404B9"/>
    <w:rsid w:val="0004268A"/>
    <w:rsid w:val="00043841"/>
    <w:rsid w:val="00043903"/>
    <w:rsid w:val="00043916"/>
    <w:rsid w:val="00044196"/>
    <w:rsid w:val="0004592D"/>
    <w:rsid w:val="000474D4"/>
    <w:rsid w:val="00047CE7"/>
    <w:rsid w:val="000500D5"/>
    <w:rsid w:val="00051F53"/>
    <w:rsid w:val="000538D0"/>
    <w:rsid w:val="00053DDC"/>
    <w:rsid w:val="00054B2F"/>
    <w:rsid w:val="00054E1B"/>
    <w:rsid w:val="000566B3"/>
    <w:rsid w:val="00063087"/>
    <w:rsid w:val="000634BD"/>
    <w:rsid w:val="000644DA"/>
    <w:rsid w:val="00065BA9"/>
    <w:rsid w:val="00065DEE"/>
    <w:rsid w:val="00066D49"/>
    <w:rsid w:val="00067242"/>
    <w:rsid w:val="00072410"/>
    <w:rsid w:val="0007357A"/>
    <w:rsid w:val="00075092"/>
    <w:rsid w:val="0007745E"/>
    <w:rsid w:val="00080929"/>
    <w:rsid w:val="000813B2"/>
    <w:rsid w:val="0008152A"/>
    <w:rsid w:val="0008153C"/>
    <w:rsid w:val="000833E4"/>
    <w:rsid w:val="000838AE"/>
    <w:rsid w:val="00084B4C"/>
    <w:rsid w:val="00084EF6"/>
    <w:rsid w:val="00087ED8"/>
    <w:rsid w:val="0009092E"/>
    <w:rsid w:val="00090E8E"/>
    <w:rsid w:val="00092020"/>
    <w:rsid w:val="0009274D"/>
    <w:rsid w:val="000936E4"/>
    <w:rsid w:val="00097526"/>
    <w:rsid w:val="00097DE7"/>
    <w:rsid w:val="000A1424"/>
    <w:rsid w:val="000A1B44"/>
    <w:rsid w:val="000A1EC1"/>
    <w:rsid w:val="000A2018"/>
    <w:rsid w:val="000A2283"/>
    <w:rsid w:val="000A2812"/>
    <w:rsid w:val="000A3507"/>
    <w:rsid w:val="000A3B56"/>
    <w:rsid w:val="000A583E"/>
    <w:rsid w:val="000B0738"/>
    <w:rsid w:val="000B337D"/>
    <w:rsid w:val="000B383F"/>
    <w:rsid w:val="000B4AAA"/>
    <w:rsid w:val="000B57B7"/>
    <w:rsid w:val="000B625F"/>
    <w:rsid w:val="000B690E"/>
    <w:rsid w:val="000C11D2"/>
    <w:rsid w:val="000C1F01"/>
    <w:rsid w:val="000C3547"/>
    <w:rsid w:val="000C461B"/>
    <w:rsid w:val="000C4693"/>
    <w:rsid w:val="000C5C4D"/>
    <w:rsid w:val="000C6BD9"/>
    <w:rsid w:val="000C7677"/>
    <w:rsid w:val="000D0997"/>
    <w:rsid w:val="000D182A"/>
    <w:rsid w:val="000D1C87"/>
    <w:rsid w:val="000D34FE"/>
    <w:rsid w:val="000D3C7A"/>
    <w:rsid w:val="000D4125"/>
    <w:rsid w:val="000D4392"/>
    <w:rsid w:val="000D4FCE"/>
    <w:rsid w:val="000D5B4A"/>
    <w:rsid w:val="000D757E"/>
    <w:rsid w:val="000E1413"/>
    <w:rsid w:val="000E2137"/>
    <w:rsid w:val="000E2CDA"/>
    <w:rsid w:val="000E2DB1"/>
    <w:rsid w:val="000E551A"/>
    <w:rsid w:val="000E5A29"/>
    <w:rsid w:val="000E5CA5"/>
    <w:rsid w:val="000E7B47"/>
    <w:rsid w:val="000F0A42"/>
    <w:rsid w:val="000F18D8"/>
    <w:rsid w:val="000F2831"/>
    <w:rsid w:val="000F3CE5"/>
    <w:rsid w:val="000F47A8"/>
    <w:rsid w:val="000F5C2B"/>
    <w:rsid w:val="00100B75"/>
    <w:rsid w:val="00103915"/>
    <w:rsid w:val="001044D5"/>
    <w:rsid w:val="00105F21"/>
    <w:rsid w:val="0011121E"/>
    <w:rsid w:val="00115C4F"/>
    <w:rsid w:val="00116F06"/>
    <w:rsid w:val="00120567"/>
    <w:rsid w:val="00123F51"/>
    <w:rsid w:val="001244AF"/>
    <w:rsid w:val="00124F1F"/>
    <w:rsid w:val="00125721"/>
    <w:rsid w:val="00126046"/>
    <w:rsid w:val="00127916"/>
    <w:rsid w:val="0013014A"/>
    <w:rsid w:val="00130474"/>
    <w:rsid w:val="001357BF"/>
    <w:rsid w:val="0013784C"/>
    <w:rsid w:val="0014000F"/>
    <w:rsid w:val="00140351"/>
    <w:rsid w:val="001409EA"/>
    <w:rsid w:val="00141AF5"/>
    <w:rsid w:val="00141DB5"/>
    <w:rsid w:val="00145491"/>
    <w:rsid w:val="00145C83"/>
    <w:rsid w:val="00146500"/>
    <w:rsid w:val="00150059"/>
    <w:rsid w:val="00151B8C"/>
    <w:rsid w:val="0015767D"/>
    <w:rsid w:val="001600E9"/>
    <w:rsid w:val="001606B1"/>
    <w:rsid w:val="001610BE"/>
    <w:rsid w:val="00161E02"/>
    <w:rsid w:val="0016282D"/>
    <w:rsid w:val="00162F5D"/>
    <w:rsid w:val="0016352F"/>
    <w:rsid w:val="00163A06"/>
    <w:rsid w:val="00163B38"/>
    <w:rsid w:val="00165154"/>
    <w:rsid w:val="00166893"/>
    <w:rsid w:val="0016775F"/>
    <w:rsid w:val="00167F72"/>
    <w:rsid w:val="00170984"/>
    <w:rsid w:val="00170D15"/>
    <w:rsid w:val="00172010"/>
    <w:rsid w:val="001721FA"/>
    <w:rsid w:val="00181810"/>
    <w:rsid w:val="00182B88"/>
    <w:rsid w:val="0018426C"/>
    <w:rsid w:val="0018550F"/>
    <w:rsid w:val="00185ADF"/>
    <w:rsid w:val="00185E48"/>
    <w:rsid w:val="0019041B"/>
    <w:rsid w:val="00191A0D"/>
    <w:rsid w:val="00191FDD"/>
    <w:rsid w:val="00197A36"/>
    <w:rsid w:val="001A0973"/>
    <w:rsid w:val="001A293A"/>
    <w:rsid w:val="001A4930"/>
    <w:rsid w:val="001A5A94"/>
    <w:rsid w:val="001A7813"/>
    <w:rsid w:val="001B4581"/>
    <w:rsid w:val="001B4B6D"/>
    <w:rsid w:val="001C2441"/>
    <w:rsid w:val="001C3456"/>
    <w:rsid w:val="001C49B2"/>
    <w:rsid w:val="001C4D88"/>
    <w:rsid w:val="001C590D"/>
    <w:rsid w:val="001C5F3F"/>
    <w:rsid w:val="001C5FB2"/>
    <w:rsid w:val="001C6A24"/>
    <w:rsid w:val="001D1CFA"/>
    <w:rsid w:val="001D2375"/>
    <w:rsid w:val="001E0ED8"/>
    <w:rsid w:val="001E167D"/>
    <w:rsid w:val="001E1971"/>
    <w:rsid w:val="001E1D2E"/>
    <w:rsid w:val="001E6A00"/>
    <w:rsid w:val="001E7E0C"/>
    <w:rsid w:val="001F024D"/>
    <w:rsid w:val="001F0645"/>
    <w:rsid w:val="001F4177"/>
    <w:rsid w:val="001F4822"/>
    <w:rsid w:val="001F4A4A"/>
    <w:rsid w:val="001F4CB4"/>
    <w:rsid w:val="001F50F6"/>
    <w:rsid w:val="001F6E84"/>
    <w:rsid w:val="002022C2"/>
    <w:rsid w:val="00203754"/>
    <w:rsid w:val="00203DB1"/>
    <w:rsid w:val="00204293"/>
    <w:rsid w:val="00206F45"/>
    <w:rsid w:val="00207C83"/>
    <w:rsid w:val="00211CF7"/>
    <w:rsid w:val="0021387B"/>
    <w:rsid w:val="002141AE"/>
    <w:rsid w:val="002142A3"/>
    <w:rsid w:val="00215D4B"/>
    <w:rsid w:val="00216EBD"/>
    <w:rsid w:val="0022035B"/>
    <w:rsid w:val="00221C28"/>
    <w:rsid w:val="002234E0"/>
    <w:rsid w:val="00225490"/>
    <w:rsid w:val="00225CEF"/>
    <w:rsid w:val="00225E4C"/>
    <w:rsid w:val="00226A84"/>
    <w:rsid w:val="00226E9B"/>
    <w:rsid w:val="002325C0"/>
    <w:rsid w:val="00232F7D"/>
    <w:rsid w:val="00233FB2"/>
    <w:rsid w:val="002353B9"/>
    <w:rsid w:val="0023572E"/>
    <w:rsid w:val="00235998"/>
    <w:rsid w:val="00236176"/>
    <w:rsid w:val="002379BC"/>
    <w:rsid w:val="002404F2"/>
    <w:rsid w:val="00241734"/>
    <w:rsid w:val="00241C2B"/>
    <w:rsid w:val="00242890"/>
    <w:rsid w:val="002428D7"/>
    <w:rsid w:val="00242CBD"/>
    <w:rsid w:val="0024475E"/>
    <w:rsid w:val="00244F98"/>
    <w:rsid w:val="00245F37"/>
    <w:rsid w:val="00247E5A"/>
    <w:rsid w:val="002534AC"/>
    <w:rsid w:val="00254275"/>
    <w:rsid w:val="00254A77"/>
    <w:rsid w:val="00254B3A"/>
    <w:rsid w:val="00255054"/>
    <w:rsid w:val="00257C59"/>
    <w:rsid w:val="002625F2"/>
    <w:rsid w:val="00263CA9"/>
    <w:rsid w:val="00265284"/>
    <w:rsid w:val="00265508"/>
    <w:rsid w:val="00267554"/>
    <w:rsid w:val="00270D2A"/>
    <w:rsid w:val="002712B2"/>
    <w:rsid w:val="00271549"/>
    <w:rsid w:val="0027165A"/>
    <w:rsid w:val="0027248A"/>
    <w:rsid w:val="00275810"/>
    <w:rsid w:val="00275FF2"/>
    <w:rsid w:val="00276216"/>
    <w:rsid w:val="002776E7"/>
    <w:rsid w:val="002816EA"/>
    <w:rsid w:val="00283F8E"/>
    <w:rsid w:val="002852DE"/>
    <w:rsid w:val="00286BA6"/>
    <w:rsid w:val="00287207"/>
    <w:rsid w:val="00292906"/>
    <w:rsid w:val="002955E3"/>
    <w:rsid w:val="00296D14"/>
    <w:rsid w:val="00297DCF"/>
    <w:rsid w:val="002A20DB"/>
    <w:rsid w:val="002A2DC5"/>
    <w:rsid w:val="002A5AB1"/>
    <w:rsid w:val="002A6575"/>
    <w:rsid w:val="002A6D3D"/>
    <w:rsid w:val="002A7FC2"/>
    <w:rsid w:val="002B1AAC"/>
    <w:rsid w:val="002B224B"/>
    <w:rsid w:val="002B2EF1"/>
    <w:rsid w:val="002B304E"/>
    <w:rsid w:val="002B32B8"/>
    <w:rsid w:val="002B3D9B"/>
    <w:rsid w:val="002B4B8A"/>
    <w:rsid w:val="002B58AD"/>
    <w:rsid w:val="002B5F62"/>
    <w:rsid w:val="002B779E"/>
    <w:rsid w:val="002C2CBF"/>
    <w:rsid w:val="002C5492"/>
    <w:rsid w:val="002C7052"/>
    <w:rsid w:val="002C729A"/>
    <w:rsid w:val="002C7C54"/>
    <w:rsid w:val="002C7CC7"/>
    <w:rsid w:val="002D05B3"/>
    <w:rsid w:val="002D7FB3"/>
    <w:rsid w:val="002E318F"/>
    <w:rsid w:val="002E3343"/>
    <w:rsid w:val="002E56DD"/>
    <w:rsid w:val="002E7935"/>
    <w:rsid w:val="002F011F"/>
    <w:rsid w:val="002F0B5A"/>
    <w:rsid w:val="002F2E24"/>
    <w:rsid w:val="002F4CDD"/>
    <w:rsid w:val="002F62CC"/>
    <w:rsid w:val="002F688A"/>
    <w:rsid w:val="002F7756"/>
    <w:rsid w:val="00304183"/>
    <w:rsid w:val="00304760"/>
    <w:rsid w:val="00304FDC"/>
    <w:rsid w:val="00305146"/>
    <w:rsid w:val="003101BC"/>
    <w:rsid w:val="00313816"/>
    <w:rsid w:val="00314AB8"/>
    <w:rsid w:val="00315144"/>
    <w:rsid w:val="003162A4"/>
    <w:rsid w:val="00316D7B"/>
    <w:rsid w:val="003200E4"/>
    <w:rsid w:val="00320278"/>
    <w:rsid w:val="00321C7A"/>
    <w:rsid w:val="00323045"/>
    <w:rsid w:val="00325B81"/>
    <w:rsid w:val="0032604B"/>
    <w:rsid w:val="00326E14"/>
    <w:rsid w:val="003355F4"/>
    <w:rsid w:val="00336B94"/>
    <w:rsid w:val="00337750"/>
    <w:rsid w:val="003415E4"/>
    <w:rsid w:val="00342344"/>
    <w:rsid w:val="00342CC5"/>
    <w:rsid w:val="00343246"/>
    <w:rsid w:val="00343FD9"/>
    <w:rsid w:val="00344283"/>
    <w:rsid w:val="00346832"/>
    <w:rsid w:val="00346904"/>
    <w:rsid w:val="003501AA"/>
    <w:rsid w:val="00350C58"/>
    <w:rsid w:val="003510A0"/>
    <w:rsid w:val="003522A7"/>
    <w:rsid w:val="003530E7"/>
    <w:rsid w:val="00355F7F"/>
    <w:rsid w:val="00356A01"/>
    <w:rsid w:val="00357023"/>
    <w:rsid w:val="003574C4"/>
    <w:rsid w:val="00360473"/>
    <w:rsid w:val="003634B7"/>
    <w:rsid w:val="003638B6"/>
    <w:rsid w:val="0036521F"/>
    <w:rsid w:val="00367B55"/>
    <w:rsid w:val="00371A1F"/>
    <w:rsid w:val="0037202D"/>
    <w:rsid w:val="00372BC2"/>
    <w:rsid w:val="0037384B"/>
    <w:rsid w:val="0037472B"/>
    <w:rsid w:val="00374DD0"/>
    <w:rsid w:val="003753B7"/>
    <w:rsid w:val="0037597C"/>
    <w:rsid w:val="00376F13"/>
    <w:rsid w:val="0038344B"/>
    <w:rsid w:val="00384B77"/>
    <w:rsid w:val="00387C09"/>
    <w:rsid w:val="00390A45"/>
    <w:rsid w:val="00390E88"/>
    <w:rsid w:val="003930A6"/>
    <w:rsid w:val="00394AA4"/>
    <w:rsid w:val="0039531A"/>
    <w:rsid w:val="00396799"/>
    <w:rsid w:val="00397903"/>
    <w:rsid w:val="003A08DC"/>
    <w:rsid w:val="003A68E7"/>
    <w:rsid w:val="003A754E"/>
    <w:rsid w:val="003A7DE0"/>
    <w:rsid w:val="003B0D6B"/>
    <w:rsid w:val="003B14FB"/>
    <w:rsid w:val="003B2712"/>
    <w:rsid w:val="003B2892"/>
    <w:rsid w:val="003B70BA"/>
    <w:rsid w:val="003B7D5C"/>
    <w:rsid w:val="003C0504"/>
    <w:rsid w:val="003C197B"/>
    <w:rsid w:val="003C2485"/>
    <w:rsid w:val="003C33E2"/>
    <w:rsid w:val="003C7F50"/>
    <w:rsid w:val="003D0C7A"/>
    <w:rsid w:val="003D0ECD"/>
    <w:rsid w:val="003D260A"/>
    <w:rsid w:val="003D2726"/>
    <w:rsid w:val="003D3678"/>
    <w:rsid w:val="003D3934"/>
    <w:rsid w:val="003D3FA1"/>
    <w:rsid w:val="003D414B"/>
    <w:rsid w:val="003D6695"/>
    <w:rsid w:val="003E02A2"/>
    <w:rsid w:val="003E083C"/>
    <w:rsid w:val="003E0C6E"/>
    <w:rsid w:val="003E130D"/>
    <w:rsid w:val="003E4B67"/>
    <w:rsid w:val="003E6431"/>
    <w:rsid w:val="003F1A13"/>
    <w:rsid w:val="003F1A72"/>
    <w:rsid w:val="003F27A5"/>
    <w:rsid w:val="003F288C"/>
    <w:rsid w:val="003F3946"/>
    <w:rsid w:val="003F53C9"/>
    <w:rsid w:val="003F725B"/>
    <w:rsid w:val="003F7EA9"/>
    <w:rsid w:val="003F7EDA"/>
    <w:rsid w:val="004035B4"/>
    <w:rsid w:val="0040395C"/>
    <w:rsid w:val="00405760"/>
    <w:rsid w:val="004076F3"/>
    <w:rsid w:val="00407DF5"/>
    <w:rsid w:val="00410249"/>
    <w:rsid w:val="00410964"/>
    <w:rsid w:val="00411293"/>
    <w:rsid w:val="004114A1"/>
    <w:rsid w:val="0041173E"/>
    <w:rsid w:val="00414A58"/>
    <w:rsid w:val="004156D1"/>
    <w:rsid w:val="00415B08"/>
    <w:rsid w:val="00416B9D"/>
    <w:rsid w:val="0042100C"/>
    <w:rsid w:val="00422032"/>
    <w:rsid w:val="004222DC"/>
    <w:rsid w:val="00422A6A"/>
    <w:rsid w:val="00422A95"/>
    <w:rsid w:val="00425D27"/>
    <w:rsid w:val="00425F4B"/>
    <w:rsid w:val="00426327"/>
    <w:rsid w:val="00426938"/>
    <w:rsid w:val="00431D4F"/>
    <w:rsid w:val="0043271A"/>
    <w:rsid w:val="00433527"/>
    <w:rsid w:val="00435958"/>
    <w:rsid w:val="00436943"/>
    <w:rsid w:val="004377A6"/>
    <w:rsid w:val="00441036"/>
    <w:rsid w:val="00441E10"/>
    <w:rsid w:val="00445C2F"/>
    <w:rsid w:val="00446EAD"/>
    <w:rsid w:val="00447CDB"/>
    <w:rsid w:val="004519A9"/>
    <w:rsid w:val="00452091"/>
    <w:rsid w:val="004536BC"/>
    <w:rsid w:val="00454225"/>
    <w:rsid w:val="0045563F"/>
    <w:rsid w:val="0045759B"/>
    <w:rsid w:val="00457FDB"/>
    <w:rsid w:val="00462AE7"/>
    <w:rsid w:val="00462D92"/>
    <w:rsid w:val="00463071"/>
    <w:rsid w:val="00466408"/>
    <w:rsid w:val="00470689"/>
    <w:rsid w:val="00473ECA"/>
    <w:rsid w:val="00475F55"/>
    <w:rsid w:val="004771EB"/>
    <w:rsid w:val="004779EE"/>
    <w:rsid w:val="004813B4"/>
    <w:rsid w:val="0048273A"/>
    <w:rsid w:val="00487410"/>
    <w:rsid w:val="00487D27"/>
    <w:rsid w:val="00495ACD"/>
    <w:rsid w:val="0049630F"/>
    <w:rsid w:val="0049635B"/>
    <w:rsid w:val="004963D2"/>
    <w:rsid w:val="00496869"/>
    <w:rsid w:val="004A1634"/>
    <w:rsid w:val="004A4908"/>
    <w:rsid w:val="004A6783"/>
    <w:rsid w:val="004A6B6B"/>
    <w:rsid w:val="004B4925"/>
    <w:rsid w:val="004B547B"/>
    <w:rsid w:val="004B5722"/>
    <w:rsid w:val="004B5CA1"/>
    <w:rsid w:val="004B78EB"/>
    <w:rsid w:val="004B78F1"/>
    <w:rsid w:val="004B7AB1"/>
    <w:rsid w:val="004C119D"/>
    <w:rsid w:val="004C3632"/>
    <w:rsid w:val="004C381F"/>
    <w:rsid w:val="004C4373"/>
    <w:rsid w:val="004C4B41"/>
    <w:rsid w:val="004C5274"/>
    <w:rsid w:val="004C59BF"/>
    <w:rsid w:val="004C6127"/>
    <w:rsid w:val="004C63A0"/>
    <w:rsid w:val="004C77D4"/>
    <w:rsid w:val="004D1FFB"/>
    <w:rsid w:val="004D3026"/>
    <w:rsid w:val="004D402D"/>
    <w:rsid w:val="004D5619"/>
    <w:rsid w:val="004D759B"/>
    <w:rsid w:val="004E0BCA"/>
    <w:rsid w:val="004E1DF7"/>
    <w:rsid w:val="004E339C"/>
    <w:rsid w:val="004E4045"/>
    <w:rsid w:val="004E4401"/>
    <w:rsid w:val="004E5D1D"/>
    <w:rsid w:val="004E6A0F"/>
    <w:rsid w:val="004E7044"/>
    <w:rsid w:val="004F1929"/>
    <w:rsid w:val="004F2E30"/>
    <w:rsid w:val="004F2F8B"/>
    <w:rsid w:val="004F3C1A"/>
    <w:rsid w:val="004F4DEB"/>
    <w:rsid w:val="004F56A5"/>
    <w:rsid w:val="004F6C4C"/>
    <w:rsid w:val="005004C0"/>
    <w:rsid w:val="005012BC"/>
    <w:rsid w:val="00501C6F"/>
    <w:rsid w:val="005025E7"/>
    <w:rsid w:val="00502E62"/>
    <w:rsid w:val="0050395A"/>
    <w:rsid w:val="00503FFD"/>
    <w:rsid w:val="0050428F"/>
    <w:rsid w:val="00505B04"/>
    <w:rsid w:val="00510867"/>
    <w:rsid w:val="00515099"/>
    <w:rsid w:val="005159AF"/>
    <w:rsid w:val="00515A19"/>
    <w:rsid w:val="00516789"/>
    <w:rsid w:val="00517E19"/>
    <w:rsid w:val="00517E99"/>
    <w:rsid w:val="00521214"/>
    <w:rsid w:val="00524E60"/>
    <w:rsid w:val="00525B5E"/>
    <w:rsid w:val="005261B4"/>
    <w:rsid w:val="00527727"/>
    <w:rsid w:val="005305F6"/>
    <w:rsid w:val="005309F9"/>
    <w:rsid w:val="005325DC"/>
    <w:rsid w:val="005377BC"/>
    <w:rsid w:val="005406C0"/>
    <w:rsid w:val="0054151D"/>
    <w:rsid w:val="00544841"/>
    <w:rsid w:val="00544A3A"/>
    <w:rsid w:val="0054619C"/>
    <w:rsid w:val="00546D3B"/>
    <w:rsid w:val="00550431"/>
    <w:rsid w:val="005556DE"/>
    <w:rsid w:val="005574F7"/>
    <w:rsid w:val="00560DAC"/>
    <w:rsid w:val="00560FAD"/>
    <w:rsid w:val="00561E17"/>
    <w:rsid w:val="00562490"/>
    <w:rsid w:val="00563CDE"/>
    <w:rsid w:val="005652B9"/>
    <w:rsid w:val="0056534D"/>
    <w:rsid w:val="00565E05"/>
    <w:rsid w:val="00565F6A"/>
    <w:rsid w:val="00566526"/>
    <w:rsid w:val="00567EEC"/>
    <w:rsid w:val="005712EE"/>
    <w:rsid w:val="005719E8"/>
    <w:rsid w:val="00571D00"/>
    <w:rsid w:val="00572A8F"/>
    <w:rsid w:val="005746A8"/>
    <w:rsid w:val="0057576D"/>
    <w:rsid w:val="005758B2"/>
    <w:rsid w:val="00575ADC"/>
    <w:rsid w:val="00576A78"/>
    <w:rsid w:val="00582474"/>
    <w:rsid w:val="00586F01"/>
    <w:rsid w:val="005877C3"/>
    <w:rsid w:val="00587F4A"/>
    <w:rsid w:val="005909E4"/>
    <w:rsid w:val="0059166C"/>
    <w:rsid w:val="005920AA"/>
    <w:rsid w:val="0059339C"/>
    <w:rsid w:val="0059349E"/>
    <w:rsid w:val="005948CC"/>
    <w:rsid w:val="00594BB8"/>
    <w:rsid w:val="00595331"/>
    <w:rsid w:val="005960BA"/>
    <w:rsid w:val="00596936"/>
    <w:rsid w:val="00596A8C"/>
    <w:rsid w:val="00596FBE"/>
    <w:rsid w:val="00597188"/>
    <w:rsid w:val="00597199"/>
    <w:rsid w:val="00597AED"/>
    <w:rsid w:val="005A16B6"/>
    <w:rsid w:val="005A2400"/>
    <w:rsid w:val="005A2883"/>
    <w:rsid w:val="005A39F4"/>
    <w:rsid w:val="005A3DAE"/>
    <w:rsid w:val="005A4376"/>
    <w:rsid w:val="005A5056"/>
    <w:rsid w:val="005A520E"/>
    <w:rsid w:val="005A7728"/>
    <w:rsid w:val="005B0A10"/>
    <w:rsid w:val="005B3572"/>
    <w:rsid w:val="005B4589"/>
    <w:rsid w:val="005B5D27"/>
    <w:rsid w:val="005B70D8"/>
    <w:rsid w:val="005C14B3"/>
    <w:rsid w:val="005C23EF"/>
    <w:rsid w:val="005C3395"/>
    <w:rsid w:val="005C3AFA"/>
    <w:rsid w:val="005C5A29"/>
    <w:rsid w:val="005C6ED6"/>
    <w:rsid w:val="005C74C8"/>
    <w:rsid w:val="005C7B67"/>
    <w:rsid w:val="005D15BE"/>
    <w:rsid w:val="005D2074"/>
    <w:rsid w:val="005D249E"/>
    <w:rsid w:val="005D26C1"/>
    <w:rsid w:val="005D3111"/>
    <w:rsid w:val="005D338F"/>
    <w:rsid w:val="005D567F"/>
    <w:rsid w:val="005D6F4F"/>
    <w:rsid w:val="005E0865"/>
    <w:rsid w:val="005E359C"/>
    <w:rsid w:val="005E44EA"/>
    <w:rsid w:val="005E48AB"/>
    <w:rsid w:val="005E4CBF"/>
    <w:rsid w:val="005E4D99"/>
    <w:rsid w:val="005E717D"/>
    <w:rsid w:val="005E74C5"/>
    <w:rsid w:val="005F13D8"/>
    <w:rsid w:val="005F2105"/>
    <w:rsid w:val="005F24F6"/>
    <w:rsid w:val="005F3036"/>
    <w:rsid w:val="005F3379"/>
    <w:rsid w:val="005F3381"/>
    <w:rsid w:val="005F33C9"/>
    <w:rsid w:val="005F3586"/>
    <w:rsid w:val="005F4CB2"/>
    <w:rsid w:val="005F5ECC"/>
    <w:rsid w:val="00601DC9"/>
    <w:rsid w:val="0060272A"/>
    <w:rsid w:val="00603B61"/>
    <w:rsid w:val="00603BE2"/>
    <w:rsid w:val="00603C49"/>
    <w:rsid w:val="0060610A"/>
    <w:rsid w:val="00606822"/>
    <w:rsid w:val="00607E44"/>
    <w:rsid w:val="00611569"/>
    <w:rsid w:val="00611953"/>
    <w:rsid w:val="00611AB7"/>
    <w:rsid w:val="006127E5"/>
    <w:rsid w:val="0061399A"/>
    <w:rsid w:val="00614470"/>
    <w:rsid w:val="00614855"/>
    <w:rsid w:val="0061628F"/>
    <w:rsid w:val="00617ABF"/>
    <w:rsid w:val="006237F5"/>
    <w:rsid w:val="0062394F"/>
    <w:rsid w:val="00624464"/>
    <w:rsid w:val="006255F7"/>
    <w:rsid w:val="006258B0"/>
    <w:rsid w:val="00625F96"/>
    <w:rsid w:val="00626676"/>
    <w:rsid w:val="0062767A"/>
    <w:rsid w:val="00630C38"/>
    <w:rsid w:val="00630DF2"/>
    <w:rsid w:val="00632FCF"/>
    <w:rsid w:val="006339A5"/>
    <w:rsid w:val="00633BAF"/>
    <w:rsid w:val="006343B0"/>
    <w:rsid w:val="00635257"/>
    <w:rsid w:val="006354D9"/>
    <w:rsid w:val="00636A72"/>
    <w:rsid w:val="00636F77"/>
    <w:rsid w:val="00636FAD"/>
    <w:rsid w:val="00637B2A"/>
    <w:rsid w:val="006408B4"/>
    <w:rsid w:val="00640D61"/>
    <w:rsid w:val="006413F8"/>
    <w:rsid w:val="00641F94"/>
    <w:rsid w:val="00642589"/>
    <w:rsid w:val="0064508E"/>
    <w:rsid w:val="00646A0D"/>
    <w:rsid w:val="00646A78"/>
    <w:rsid w:val="00651871"/>
    <w:rsid w:val="006544DE"/>
    <w:rsid w:val="00654F1E"/>
    <w:rsid w:val="00654F57"/>
    <w:rsid w:val="00655430"/>
    <w:rsid w:val="00655A91"/>
    <w:rsid w:val="00662755"/>
    <w:rsid w:val="00662B4B"/>
    <w:rsid w:val="00663768"/>
    <w:rsid w:val="0066432C"/>
    <w:rsid w:val="006671D4"/>
    <w:rsid w:val="00667398"/>
    <w:rsid w:val="00667E60"/>
    <w:rsid w:val="00673693"/>
    <w:rsid w:val="00676557"/>
    <w:rsid w:val="00676D83"/>
    <w:rsid w:val="006851EC"/>
    <w:rsid w:val="006856C5"/>
    <w:rsid w:val="00687479"/>
    <w:rsid w:val="0069071C"/>
    <w:rsid w:val="00692553"/>
    <w:rsid w:val="006943C3"/>
    <w:rsid w:val="006960B6"/>
    <w:rsid w:val="00696A64"/>
    <w:rsid w:val="00697227"/>
    <w:rsid w:val="006A22F6"/>
    <w:rsid w:val="006A2BE4"/>
    <w:rsid w:val="006A5295"/>
    <w:rsid w:val="006A7277"/>
    <w:rsid w:val="006A7C9D"/>
    <w:rsid w:val="006B09DC"/>
    <w:rsid w:val="006B10DE"/>
    <w:rsid w:val="006B1131"/>
    <w:rsid w:val="006B40FF"/>
    <w:rsid w:val="006B4526"/>
    <w:rsid w:val="006B580F"/>
    <w:rsid w:val="006B5CE5"/>
    <w:rsid w:val="006B6DE9"/>
    <w:rsid w:val="006B7408"/>
    <w:rsid w:val="006C5582"/>
    <w:rsid w:val="006C5FBB"/>
    <w:rsid w:val="006C76F8"/>
    <w:rsid w:val="006C796D"/>
    <w:rsid w:val="006D0D1E"/>
    <w:rsid w:val="006D10F5"/>
    <w:rsid w:val="006D137E"/>
    <w:rsid w:val="006D19DD"/>
    <w:rsid w:val="006D260C"/>
    <w:rsid w:val="006D3D88"/>
    <w:rsid w:val="006D4901"/>
    <w:rsid w:val="006D5F21"/>
    <w:rsid w:val="006D73C8"/>
    <w:rsid w:val="006E019D"/>
    <w:rsid w:val="006E052B"/>
    <w:rsid w:val="006E3492"/>
    <w:rsid w:val="006E48D1"/>
    <w:rsid w:val="006F1226"/>
    <w:rsid w:val="006F15E0"/>
    <w:rsid w:val="006F1EFB"/>
    <w:rsid w:val="006F4368"/>
    <w:rsid w:val="006F462B"/>
    <w:rsid w:val="006F6D38"/>
    <w:rsid w:val="007026E1"/>
    <w:rsid w:val="00703CA9"/>
    <w:rsid w:val="00706391"/>
    <w:rsid w:val="0070654F"/>
    <w:rsid w:val="00707556"/>
    <w:rsid w:val="00710ADA"/>
    <w:rsid w:val="007116DE"/>
    <w:rsid w:val="0071180D"/>
    <w:rsid w:val="00711F34"/>
    <w:rsid w:val="007137A1"/>
    <w:rsid w:val="007157E7"/>
    <w:rsid w:val="00716073"/>
    <w:rsid w:val="007168C4"/>
    <w:rsid w:val="0071743B"/>
    <w:rsid w:val="00721B1B"/>
    <w:rsid w:val="0072278D"/>
    <w:rsid w:val="00723693"/>
    <w:rsid w:val="007273E4"/>
    <w:rsid w:val="007277F0"/>
    <w:rsid w:val="00730A4D"/>
    <w:rsid w:val="007322F8"/>
    <w:rsid w:val="00733150"/>
    <w:rsid w:val="00733984"/>
    <w:rsid w:val="00736326"/>
    <w:rsid w:val="00736730"/>
    <w:rsid w:val="00736EC7"/>
    <w:rsid w:val="00741D25"/>
    <w:rsid w:val="0074352E"/>
    <w:rsid w:val="00746121"/>
    <w:rsid w:val="0074621E"/>
    <w:rsid w:val="00746C03"/>
    <w:rsid w:val="00747BC3"/>
    <w:rsid w:val="007500DE"/>
    <w:rsid w:val="00752099"/>
    <w:rsid w:val="00753E4A"/>
    <w:rsid w:val="007549FC"/>
    <w:rsid w:val="00756797"/>
    <w:rsid w:val="007571A1"/>
    <w:rsid w:val="00760C89"/>
    <w:rsid w:val="00761E11"/>
    <w:rsid w:val="00763F24"/>
    <w:rsid w:val="0076438B"/>
    <w:rsid w:val="00765F61"/>
    <w:rsid w:val="00767891"/>
    <w:rsid w:val="00775DC0"/>
    <w:rsid w:val="007769AB"/>
    <w:rsid w:val="0078186C"/>
    <w:rsid w:val="007821F0"/>
    <w:rsid w:val="00784E4D"/>
    <w:rsid w:val="00786E16"/>
    <w:rsid w:val="0079145B"/>
    <w:rsid w:val="00791F94"/>
    <w:rsid w:val="00792B18"/>
    <w:rsid w:val="00792B46"/>
    <w:rsid w:val="00792B8A"/>
    <w:rsid w:val="0079334F"/>
    <w:rsid w:val="0079482A"/>
    <w:rsid w:val="00794F17"/>
    <w:rsid w:val="00796031"/>
    <w:rsid w:val="007971B3"/>
    <w:rsid w:val="007A05ED"/>
    <w:rsid w:val="007A0FA4"/>
    <w:rsid w:val="007A2025"/>
    <w:rsid w:val="007A20ED"/>
    <w:rsid w:val="007A222A"/>
    <w:rsid w:val="007A2565"/>
    <w:rsid w:val="007A3B2B"/>
    <w:rsid w:val="007A721E"/>
    <w:rsid w:val="007A7DDD"/>
    <w:rsid w:val="007B25F2"/>
    <w:rsid w:val="007B281C"/>
    <w:rsid w:val="007B4030"/>
    <w:rsid w:val="007B436B"/>
    <w:rsid w:val="007B4ECF"/>
    <w:rsid w:val="007B68F6"/>
    <w:rsid w:val="007C0B6D"/>
    <w:rsid w:val="007C18FD"/>
    <w:rsid w:val="007C1D4D"/>
    <w:rsid w:val="007C2656"/>
    <w:rsid w:val="007C2992"/>
    <w:rsid w:val="007C2B33"/>
    <w:rsid w:val="007C316C"/>
    <w:rsid w:val="007C5389"/>
    <w:rsid w:val="007C54B2"/>
    <w:rsid w:val="007C61A1"/>
    <w:rsid w:val="007C65AC"/>
    <w:rsid w:val="007D133C"/>
    <w:rsid w:val="007D221C"/>
    <w:rsid w:val="007D2B03"/>
    <w:rsid w:val="007D2ED4"/>
    <w:rsid w:val="007D41EB"/>
    <w:rsid w:val="007D5C3B"/>
    <w:rsid w:val="007E0064"/>
    <w:rsid w:val="007E03E0"/>
    <w:rsid w:val="007E0A8F"/>
    <w:rsid w:val="007E15A3"/>
    <w:rsid w:val="007E24E8"/>
    <w:rsid w:val="007E589B"/>
    <w:rsid w:val="007E5929"/>
    <w:rsid w:val="007E6EA7"/>
    <w:rsid w:val="007F1126"/>
    <w:rsid w:val="007F330A"/>
    <w:rsid w:val="007F378F"/>
    <w:rsid w:val="007F5551"/>
    <w:rsid w:val="007F754E"/>
    <w:rsid w:val="007F7B9F"/>
    <w:rsid w:val="0080033B"/>
    <w:rsid w:val="00800AB2"/>
    <w:rsid w:val="00801518"/>
    <w:rsid w:val="00801D6F"/>
    <w:rsid w:val="0080273F"/>
    <w:rsid w:val="008028F3"/>
    <w:rsid w:val="008032AA"/>
    <w:rsid w:val="00805427"/>
    <w:rsid w:val="00807090"/>
    <w:rsid w:val="00815D67"/>
    <w:rsid w:val="008164E1"/>
    <w:rsid w:val="00816B54"/>
    <w:rsid w:val="00822147"/>
    <w:rsid w:val="0082459F"/>
    <w:rsid w:val="00826934"/>
    <w:rsid w:val="00826F6E"/>
    <w:rsid w:val="00827AC7"/>
    <w:rsid w:val="00827DF7"/>
    <w:rsid w:val="00830135"/>
    <w:rsid w:val="00833118"/>
    <w:rsid w:val="00835213"/>
    <w:rsid w:val="00840045"/>
    <w:rsid w:val="00842AE3"/>
    <w:rsid w:val="00843194"/>
    <w:rsid w:val="00843376"/>
    <w:rsid w:val="00844799"/>
    <w:rsid w:val="00845B4F"/>
    <w:rsid w:val="00846464"/>
    <w:rsid w:val="00846FBB"/>
    <w:rsid w:val="0084725D"/>
    <w:rsid w:val="00851656"/>
    <w:rsid w:val="00854871"/>
    <w:rsid w:val="00856B55"/>
    <w:rsid w:val="008579CD"/>
    <w:rsid w:val="00860635"/>
    <w:rsid w:val="00861653"/>
    <w:rsid w:val="00862B53"/>
    <w:rsid w:val="008632F1"/>
    <w:rsid w:val="00864742"/>
    <w:rsid w:val="00864926"/>
    <w:rsid w:val="008659F0"/>
    <w:rsid w:val="0086639F"/>
    <w:rsid w:val="00866631"/>
    <w:rsid w:val="008708CE"/>
    <w:rsid w:val="0087099C"/>
    <w:rsid w:val="00870E59"/>
    <w:rsid w:val="008733A7"/>
    <w:rsid w:val="00874AD5"/>
    <w:rsid w:val="00877025"/>
    <w:rsid w:val="00877606"/>
    <w:rsid w:val="00880D23"/>
    <w:rsid w:val="0088191C"/>
    <w:rsid w:val="0088206B"/>
    <w:rsid w:val="008828DF"/>
    <w:rsid w:val="00883E94"/>
    <w:rsid w:val="00883F10"/>
    <w:rsid w:val="00885362"/>
    <w:rsid w:val="00885F18"/>
    <w:rsid w:val="00886CC3"/>
    <w:rsid w:val="00887962"/>
    <w:rsid w:val="008910F5"/>
    <w:rsid w:val="00893601"/>
    <w:rsid w:val="00896382"/>
    <w:rsid w:val="008A0207"/>
    <w:rsid w:val="008A1583"/>
    <w:rsid w:val="008A1E3B"/>
    <w:rsid w:val="008A3289"/>
    <w:rsid w:val="008A67CB"/>
    <w:rsid w:val="008A6A76"/>
    <w:rsid w:val="008A6AD7"/>
    <w:rsid w:val="008B00A4"/>
    <w:rsid w:val="008B25D0"/>
    <w:rsid w:val="008B2913"/>
    <w:rsid w:val="008B34D8"/>
    <w:rsid w:val="008B3F26"/>
    <w:rsid w:val="008B4A8E"/>
    <w:rsid w:val="008B5F29"/>
    <w:rsid w:val="008B693A"/>
    <w:rsid w:val="008C0A19"/>
    <w:rsid w:val="008C42F4"/>
    <w:rsid w:val="008C49BE"/>
    <w:rsid w:val="008C5197"/>
    <w:rsid w:val="008C534D"/>
    <w:rsid w:val="008C7584"/>
    <w:rsid w:val="008D0ED8"/>
    <w:rsid w:val="008D0FDD"/>
    <w:rsid w:val="008D107A"/>
    <w:rsid w:val="008D1F67"/>
    <w:rsid w:val="008D2170"/>
    <w:rsid w:val="008D3108"/>
    <w:rsid w:val="008D35BB"/>
    <w:rsid w:val="008D6BCC"/>
    <w:rsid w:val="008D7A9B"/>
    <w:rsid w:val="008E0213"/>
    <w:rsid w:val="008E0F0C"/>
    <w:rsid w:val="008E2401"/>
    <w:rsid w:val="008E2C62"/>
    <w:rsid w:val="008E4154"/>
    <w:rsid w:val="008E46BB"/>
    <w:rsid w:val="008E48E0"/>
    <w:rsid w:val="008E5F6B"/>
    <w:rsid w:val="008F028B"/>
    <w:rsid w:val="008F0855"/>
    <w:rsid w:val="008F17C5"/>
    <w:rsid w:val="008F204E"/>
    <w:rsid w:val="008F3CDA"/>
    <w:rsid w:val="008F40B6"/>
    <w:rsid w:val="008F44D7"/>
    <w:rsid w:val="008F5E34"/>
    <w:rsid w:val="008F7139"/>
    <w:rsid w:val="008F7377"/>
    <w:rsid w:val="008F7DBB"/>
    <w:rsid w:val="00900492"/>
    <w:rsid w:val="0090065D"/>
    <w:rsid w:val="00900D46"/>
    <w:rsid w:val="00900DA6"/>
    <w:rsid w:val="0090185F"/>
    <w:rsid w:val="00902E0D"/>
    <w:rsid w:val="009034D8"/>
    <w:rsid w:val="00903E37"/>
    <w:rsid w:val="009056E1"/>
    <w:rsid w:val="0090761B"/>
    <w:rsid w:val="00907784"/>
    <w:rsid w:val="0091581A"/>
    <w:rsid w:val="00915F79"/>
    <w:rsid w:val="00916135"/>
    <w:rsid w:val="00916AA1"/>
    <w:rsid w:val="009175D9"/>
    <w:rsid w:val="00920F69"/>
    <w:rsid w:val="00921AF4"/>
    <w:rsid w:val="00923C16"/>
    <w:rsid w:val="009247B1"/>
    <w:rsid w:val="00925938"/>
    <w:rsid w:val="00930CD9"/>
    <w:rsid w:val="00932387"/>
    <w:rsid w:val="00934363"/>
    <w:rsid w:val="0093528D"/>
    <w:rsid w:val="0093707F"/>
    <w:rsid w:val="00942BC9"/>
    <w:rsid w:val="00942EC1"/>
    <w:rsid w:val="009446CA"/>
    <w:rsid w:val="00944A79"/>
    <w:rsid w:val="009455F9"/>
    <w:rsid w:val="009466EF"/>
    <w:rsid w:val="0094789D"/>
    <w:rsid w:val="00950101"/>
    <w:rsid w:val="009511F6"/>
    <w:rsid w:val="009518F1"/>
    <w:rsid w:val="00953E84"/>
    <w:rsid w:val="00954C0F"/>
    <w:rsid w:val="00955452"/>
    <w:rsid w:val="00956282"/>
    <w:rsid w:val="009564CF"/>
    <w:rsid w:val="00960655"/>
    <w:rsid w:val="00965B45"/>
    <w:rsid w:val="00965F0D"/>
    <w:rsid w:val="00971930"/>
    <w:rsid w:val="00973E8F"/>
    <w:rsid w:val="009740AF"/>
    <w:rsid w:val="009747ED"/>
    <w:rsid w:val="00974904"/>
    <w:rsid w:val="00974E14"/>
    <w:rsid w:val="0097570A"/>
    <w:rsid w:val="009767F7"/>
    <w:rsid w:val="00976A4B"/>
    <w:rsid w:val="00976C02"/>
    <w:rsid w:val="00977290"/>
    <w:rsid w:val="0097799D"/>
    <w:rsid w:val="009779DA"/>
    <w:rsid w:val="00980238"/>
    <w:rsid w:val="00981E50"/>
    <w:rsid w:val="00984FE7"/>
    <w:rsid w:val="00985950"/>
    <w:rsid w:val="009907D2"/>
    <w:rsid w:val="00990B9F"/>
    <w:rsid w:val="00991B6A"/>
    <w:rsid w:val="00991C15"/>
    <w:rsid w:val="00991FDC"/>
    <w:rsid w:val="00992499"/>
    <w:rsid w:val="00993AAE"/>
    <w:rsid w:val="00993C08"/>
    <w:rsid w:val="00995568"/>
    <w:rsid w:val="009A042C"/>
    <w:rsid w:val="009A2679"/>
    <w:rsid w:val="009A3C2E"/>
    <w:rsid w:val="009A73A4"/>
    <w:rsid w:val="009B164C"/>
    <w:rsid w:val="009B50DD"/>
    <w:rsid w:val="009B5151"/>
    <w:rsid w:val="009B6315"/>
    <w:rsid w:val="009B6716"/>
    <w:rsid w:val="009B7BE4"/>
    <w:rsid w:val="009C1B50"/>
    <w:rsid w:val="009C1FA1"/>
    <w:rsid w:val="009C2BBD"/>
    <w:rsid w:val="009C2E36"/>
    <w:rsid w:val="009C30AC"/>
    <w:rsid w:val="009C48AF"/>
    <w:rsid w:val="009C70EA"/>
    <w:rsid w:val="009C7786"/>
    <w:rsid w:val="009C7A25"/>
    <w:rsid w:val="009D0077"/>
    <w:rsid w:val="009D0665"/>
    <w:rsid w:val="009D1751"/>
    <w:rsid w:val="009D4E9D"/>
    <w:rsid w:val="009D660F"/>
    <w:rsid w:val="009D6A76"/>
    <w:rsid w:val="009E4EED"/>
    <w:rsid w:val="009E5810"/>
    <w:rsid w:val="009E7426"/>
    <w:rsid w:val="009E78D3"/>
    <w:rsid w:val="009F0BF7"/>
    <w:rsid w:val="009F1587"/>
    <w:rsid w:val="009F26D3"/>
    <w:rsid w:val="009F2E9C"/>
    <w:rsid w:val="009F30CB"/>
    <w:rsid w:val="009F3D6C"/>
    <w:rsid w:val="009F3F13"/>
    <w:rsid w:val="009F53E4"/>
    <w:rsid w:val="009F546F"/>
    <w:rsid w:val="009F5731"/>
    <w:rsid w:val="009F57DF"/>
    <w:rsid w:val="009F629A"/>
    <w:rsid w:val="009F70C5"/>
    <w:rsid w:val="009F7182"/>
    <w:rsid w:val="00A016E4"/>
    <w:rsid w:val="00A03466"/>
    <w:rsid w:val="00A066F6"/>
    <w:rsid w:val="00A12BF5"/>
    <w:rsid w:val="00A133A4"/>
    <w:rsid w:val="00A15590"/>
    <w:rsid w:val="00A1583E"/>
    <w:rsid w:val="00A15B5C"/>
    <w:rsid w:val="00A17E75"/>
    <w:rsid w:val="00A21CE2"/>
    <w:rsid w:val="00A228D2"/>
    <w:rsid w:val="00A22D23"/>
    <w:rsid w:val="00A24417"/>
    <w:rsid w:val="00A256BE"/>
    <w:rsid w:val="00A260BD"/>
    <w:rsid w:val="00A26C69"/>
    <w:rsid w:val="00A319E2"/>
    <w:rsid w:val="00A320C4"/>
    <w:rsid w:val="00A328F0"/>
    <w:rsid w:val="00A334A1"/>
    <w:rsid w:val="00A33C9D"/>
    <w:rsid w:val="00A358F6"/>
    <w:rsid w:val="00A3677C"/>
    <w:rsid w:val="00A4160D"/>
    <w:rsid w:val="00A42794"/>
    <w:rsid w:val="00A43DEC"/>
    <w:rsid w:val="00A445B5"/>
    <w:rsid w:val="00A44653"/>
    <w:rsid w:val="00A45669"/>
    <w:rsid w:val="00A46297"/>
    <w:rsid w:val="00A46F0C"/>
    <w:rsid w:val="00A515D4"/>
    <w:rsid w:val="00A51B60"/>
    <w:rsid w:val="00A54664"/>
    <w:rsid w:val="00A60314"/>
    <w:rsid w:val="00A6200E"/>
    <w:rsid w:val="00A62D83"/>
    <w:rsid w:val="00A6550D"/>
    <w:rsid w:val="00A65DDD"/>
    <w:rsid w:val="00A70074"/>
    <w:rsid w:val="00A70D39"/>
    <w:rsid w:val="00A70EA1"/>
    <w:rsid w:val="00A71C53"/>
    <w:rsid w:val="00A71C63"/>
    <w:rsid w:val="00A754CB"/>
    <w:rsid w:val="00A7557C"/>
    <w:rsid w:val="00A763D9"/>
    <w:rsid w:val="00A76737"/>
    <w:rsid w:val="00A77991"/>
    <w:rsid w:val="00A803FC"/>
    <w:rsid w:val="00A8095F"/>
    <w:rsid w:val="00A81DFF"/>
    <w:rsid w:val="00A86E2D"/>
    <w:rsid w:val="00A90C69"/>
    <w:rsid w:val="00A91A24"/>
    <w:rsid w:val="00A91EFB"/>
    <w:rsid w:val="00A93C9D"/>
    <w:rsid w:val="00A96936"/>
    <w:rsid w:val="00A96A29"/>
    <w:rsid w:val="00AA0DF3"/>
    <w:rsid w:val="00AA2172"/>
    <w:rsid w:val="00AA2D4A"/>
    <w:rsid w:val="00AA4517"/>
    <w:rsid w:val="00AA52A3"/>
    <w:rsid w:val="00AA663C"/>
    <w:rsid w:val="00AA6B9F"/>
    <w:rsid w:val="00AA7F49"/>
    <w:rsid w:val="00AB1806"/>
    <w:rsid w:val="00AB1994"/>
    <w:rsid w:val="00AB27F7"/>
    <w:rsid w:val="00AB71F3"/>
    <w:rsid w:val="00AC18B2"/>
    <w:rsid w:val="00AC37AE"/>
    <w:rsid w:val="00AC4CBD"/>
    <w:rsid w:val="00AC58EB"/>
    <w:rsid w:val="00AD1674"/>
    <w:rsid w:val="00AD1948"/>
    <w:rsid w:val="00AD2676"/>
    <w:rsid w:val="00AD2D70"/>
    <w:rsid w:val="00AD4113"/>
    <w:rsid w:val="00AD6026"/>
    <w:rsid w:val="00AE20EC"/>
    <w:rsid w:val="00AE24D4"/>
    <w:rsid w:val="00AE32DD"/>
    <w:rsid w:val="00AE7F60"/>
    <w:rsid w:val="00AE7F71"/>
    <w:rsid w:val="00AF08BF"/>
    <w:rsid w:val="00AF1CB1"/>
    <w:rsid w:val="00AF2B5C"/>
    <w:rsid w:val="00AF4A16"/>
    <w:rsid w:val="00AF4DDB"/>
    <w:rsid w:val="00B01E32"/>
    <w:rsid w:val="00B04367"/>
    <w:rsid w:val="00B0482D"/>
    <w:rsid w:val="00B04B2C"/>
    <w:rsid w:val="00B04F4E"/>
    <w:rsid w:val="00B05310"/>
    <w:rsid w:val="00B05C6D"/>
    <w:rsid w:val="00B074D7"/>
    <w:rsid w:val="00B10309"/>
    <w:rsid w:val="00B11A1D"/>
    <w:rsid w:val="00B1458F"/>
    <w:rsid w:val="00B16296"/>
    <w:rsid w:val="00B17788"/>
    <w:rsid w:val="00B20109"/>
    <w:rsid w:val="00B23A34"/>
    <w:rsid w:val="00B266CA"/>
    <w:rsid w:val="00B30B1F"/>
    <w:rsid w:val="00B31FEA"/>
    <w:rsid w:val="00B320ED"/>
    <w:rsid w:val="00B32D3B"/>
    <w:rsid w:val="00B33489"/>
    <w:rsid w:val="00B34C0D"/>
    <w:rsid w:val="00B35DDB"/>
    <w:rsid w:val="00B35F58"/>
    <w:rsid w:val="00B36B03"/>
    <w:rsid w:val="00B40FCA"/>
    <w:rsid w:val="00B429AB"/>
    <w:rsid w:val="00B43A66"/>
    <w:rsid w:val="00B44A38"/>
    <w:rsid w:val="00B467F7"/>
    <w:rsid w:val="00B47C9B"/>
    <w:rsid w:val="00B54FB1"/>
    <w:rsid w:val="00B56C49"/>
    <w:rsid w:val="00B601B8"/>
    <w:rsid w:val="00B60E0E"/>
    <w:rsid w:val="00B63C4A"/>
    <w:rsid w:val="00B663B0"/>
    <w:rsid w:val="00B67762"/>
    <w:rsid w:val="00B71028"/>
    <w:rsid w:val="00B725B6"/>
    <w:rsid w:val="00B74605"/>
    <w:rsid w:val="00B76360"/>
    <w:rsid w:val="00B80279"/>
    <w:rsid w:val="00B822CB"/>
    <w:rsid w:val="00B868D8"/>
    <w:rsid w:val="00B86FA3"/>
    <w:rsid w:val="00B87531"/>
    <w:rsid w:val="00B91DB5"/>
    <w:rsid w:val="00B927EA"/>
    <w:rsid w:val="00B9492B"/>
    <w:rsid w:val="00B96797"/>
    <w:rsid w:val="00B9710F"/>
    <w:rsid w:val="00BA47F2"/>
    <w:rsid w:val="00BA6196"/>
    <w:rsid w:val="00BB0A46"/>
    <w:rsid w:val="00BB2C8A"/>
    <w:rsid w:val="00BB494C"/>
    <w:rsid w:val="00BB6300"/>
    <w:rsid w:val="00BB7E16"/>
    <w:rsid w:val="00BC0595"/>
    <w:rsid w:val="00BC088F"/>
    <w:rsid w:val="00BC5500"/>
    <w:rsid w:val="00BC5836"/>
    <w:rsid w:val="00BD005C"/>
    <w:rsid w:val="00BD1295"/>
    <w:rsid w:val="00BD4BF2"/>
    <w:rsid w:val="00BE08A7"/>
    <w:rsid w:val="00BE1CAA"/>
    <w:rsid w:val="00BE3D4B"/>
    <w:rsid w:val="00BE5D09"/>
    <w:rsid w:val="00BE7191"/>
    <w:rsid w:val="00BF091A"/>
    <w:rsid w:val="00BF2F7B"/>
    <w:rsid w:val="00BF3224"/>
    <w:rsid w:val="00BF32DB"/>
    <w:rsid w:val="00BF358A"/>
    <w:rsid w:val="00BF4453"/>
    <w:rsid w:val="00BF4A47"/>
    <w:rsid w:val="00BF51B2"/>
    <w:rsid w:val="00BF61EB"/>
    <w:rsid w:val="00BF762C"/>
    <w:rsid w:val="00C02096"/>
    <w:rsid w:val="00C02DEB"/>
    <w:rsid w:val="00C036E6"/>
    <w:rsid w:val="00C044D3"/>
    <w:rsid w:val="00C056BD"/>
    <w:rsid w:val="00C06186"/>
    <w:rsid w:val="00C06271"/>
    <w:rsid w:val="00C06A51"/>
    <w:rsid w:val="00C073D2"/>
    <w:rsid w:val="00C107FF"/>
    <w:rsid w:val="00C14046"/>
    <w:rsid w:val="00C15ED6"/>
    <w:rsid w:val="00C175C3"/>
    <w:rsid w:val="00C176BA"/>
    <w:rsid w:val="00C206D5"/>
    <w:rsid w:val="00C22798"/>
    <w:rsid w:val="00C2590C"/>
    <w:rsid w:val="00C32B5F"/>
    <w:rsid w:val="00C333C8"/>
    <w:rsid w:val="00C33945"/>
    <w:rsid w:val="00C405F2"/>
    <w:rsid w:val="00C42FD5"/>
    <w:rsid w:val="00C45568"/>
    <w:rsid w:val="00C47E41"/>
    <w:rsid w:val="00C52053"/>
    <w:rsid w:val="00C5214B"/>
    <w:rsid w:val="00C523FA"/>
    <w:rsid w:val="00C5640B"/>
    <w:rsid w:val="00C60781"/>
    <w:rsid w:val="00C610CA"/>
    <w:rsid w:val="00C61E17"/>
    <w:rsid w:val="00C62496"/>
    <w:rsid w:val="00C63F13"/>
    <w:rsid w:val="00C65120"/>
    <w:rsid w:val="00C65B46"/>
    <w:rsid w:val="00C669D6"/>
    <w:rsid w:val="00C67192"/>
    <w:rsid w:val="00C67246"/>
    <w:rsid w:val="00C67403"/>
    <w:rsid w:val="00C67B0F"/>
    <w:rsid w:val="00C7110C"/>
    <w:rsid w:val="00C758CC"/>
    <w:rsid w:val="00C80BC9"/>
    <w:rsid w:val="00C81883"/>
    <w:rsid w:val="00C81BCE"/>
    <w:rsid w:val="00C830D8"/>
    <w:rsid w:val="00C8507B"/>
    <w:rsid w:val="00C8573B"/>
    <w:rsid w:val="00C8593C"/>
    <w:rsid w:val="00C86643"/>
    <w:rsid w:val="00C90B0A"/>
    <w:rsid w:val="00C91C2D"/>
    <w:rsid w:val="00C92697"/>
    <w:rsid w:val="00C93E6B"/>
    <w:rsid w:val="00C94707"/>
    <w:rsid w:val="00C95A36"/>
    <w:rsid w:val="00C95C3B"/>
    <w:rsid w:val="00C962AC"/>
    <w:rsid w:val="00C9647D"/>
    <w:rsid w:val="00CA0991"/>
    <w:rsid w:val="00CA0C39"/>
    <w:rsid w:val="00CA150C"/>
    <w:rsid w:val="00CA1F9D"/>
    <w:rsid w:val="00CA3AF5"/>
    <w:rsid w:val="00CA47A3"/>
    <w:rsid w:val="00CA485D"/>
    <w:rsid w:val="00CA7BB5"/>
    <w:rsid w:val="00CB1ACE"/>
    <w:rsid w:val="00CB25C1"/>
    <w:rsid w:val="00CB2EA6"/>
    <w:rsid w:val="00CB56F5"/>
    <w:rsid w:val="00CB6625"/>
    <w:rsid w:val="00CB784E"/>
    <w:rsid w:val="00CC40CE"/>
    <w:rsid w:val="00CC5767"/>
    <w:rsid w:val="00CC7468"/>
    <w:rsid w:val="00CC7593"/>
    <w:rsid w:val="00CC7A72"/>
    <w:rsid w:val="00CD0D3C"/>
    <w:rsid w:val="00CD1E44"/>
    <w:rsid w:val="00CD3945"/>
    <w:rsid w:val="00CD4201"/>
    <w:rsid w:val="00CE2A27"/>
    <w:rsid w:val="00CE3A69"/>
    <w:rsid w:val="00CE3D77"/>
    <w:rsid w:val="00CE4759"/>
    <w:rsid w:val="00CE61DE"/>
    <w:rsid w:val="00CF162E"/>
    <w:rsid w:val="00CF199F"/>
    <w:rsid w:val="00CF2620"/>
    <w:rsid w:val="00CF2B21"/>
    <w:rsid w:val="00CF315D"/>
    <w:rsid w:val="00CF3319"/>
    <w:rsid w:val="00CF3506"/>
    <w:rsid w:val="00CF3700"/>
    <w:rsid w:val="00CF46CF"/>
    <w:rsid w:val="00CF68F8"/>
    <w:rsid w:val="00CF7B1B"/>
    <w:rsid w:val="00CF7D52"/>
    <w:rsid w:val="00D00B8A"/>
    <w:rsid w:val="00D022C5"/>
    <w:rsid w:val="00D02F94"/>
    <w:rsid w:val="00D067A0"/>
    <w:rsid w:val="00D12D58"/>
    <w:rsid w:val="00D139C9"/>
    <w:rsid w:val="00D151CD"/>
    <w:rsid w:val="00D168F3"/>
    <w:rsid w:val="00D20131"/>
    <w:rsid w:val="00D211E3"/>
    <w:rsid w:val="00D217B9"/>
    <w:rsid w:val="00D26137"/>
    <w:rsid w:val="00D27215"/>
    <w:rsid w:val="00D27FF4"/>
    <w:rsid w:val="00D31FFF"/>
    <w:rsid w:val="00D32B81"/>
    <w:rsid w:val="00D32F6C"/>
    <w:rsid w:val="00D3495B"/>
    <w:rsid w:val="00D35FA2"/>
    <w:rsid w:val="00D36DDD"/>
    <w:rsid w:val="00D37EA8"/>
    <w:rsid w:val="00D400FD"/>
    <w:rsid w:val="00D404DC"/>
    <w:rsid w:val="00D414A5"/>
    <w:rsid w:val="00D46146"/>
    <w:rsid w:val="00D4646E"/>
    <w:rsid w:val="00D47E89"/>
    <w:rsid w:val="00D507FC"/>
    <w:rsid w:val="00D51539"/>
    <w:rsid w:val="00D53E20"/>
    <w:rsid w:val="00D53F90"/>
    <w:rsid w:val="00D545DB"/>
    <w:rsid w:val="00D55990"/>
    <w:rsid w:val="00D56BB0"/>
    <w:rsid w:val="00D57AB4"/>
    <w:rsid w:val="00D606A6"/>
    <w:rsid w:val="00D60759"/>
    <w:rsid w:val="00D609B1"/>
    <w:rsid w:val="00D60B21"/>
    <w:rsid w:val="00D61EB0"/>
    <w:rsid w:val="00D62A18"/>
    <w:rsid w:val="00D630FF"/>
    <w:rsid w:val="00D63B75"/>
    <w:rsid w:val="00D63CED"/>
    <w:rsid w:val="00D6453C"/>
    <w:rsid w:val="00D6525D"/>
    <w:rsid w:val="00D732F8"/>
    <w:rsid w:val="00D7362A"/>
    <w:rsid w:val="00D7387B"/>
    <w:rsid w:val="00D73D1E"/>
    <w:rsid w:val="00D73E73"/>
    <w:rsid w:val="00D74EE6"/>
    <w:rsid w:val="00D75F64"/>
    <w:rsid w:val="00D768CC"/>
    <w:rsid w:val="00D771C5"/>
    <w:rsid w:val="00D77717"/>
    <w:rsid w:val="00D779FD"/>
    <w:rsid w:val="00D8004A"/>
    <w:rsid w:val="00D8094E"/>
    <w:rsid w:val="00D81271"/>
    <w:rsid w:val="00D84826"/>
    <w:rsid w:val="00D85288"/>
    <w:rsid w:val="00D87292"/>
    <w:rsid w:val="00D901E3"/>
    <w:rsid w:val="00D91258"/>
    <w:rsid w:val="00D915D4"/>
    <w:rsid w:val="00D918E8"/>
    <w:rsid w:val="00D94FC6"/>
    <w:rsid w:val="00D96802"/>
    <w:rsid w:val="00D9691A"/>
    <w:rsid w:val="00D96CF1"/>
    <w:rsid w:val="00D97A5D"/>
    <w:rsid w:val="00DA5E7C"/>
    <w:rsid w:val="00DA7752"/>
    <w:rsid w:val="00DB0A93"/>
    <w:rsid w:val="00DB287A"/>
    <w:rsid w:val="00DB301E"/>
    <w:rsid w:val="00DB37C5"/>
    <w:rsid w:val="00DB564F"/>
    <w:rsid w:val="00DB6B2E"/>
    <w:rsid w:val="00DC546C"/>
    <w:rsid w:val="00DC5BD5"/>
    <w:rsid w:val="00DC71AB"/>
    <w:rsid w:val="00DC7995"/>
    <w:rsid w:val="00DD1004"/>
    <w:rsid w:val="00DD142A"/>
    <w:rsid w:val="00DD1F7E"/>
    <w:rsid w:val="00DD3DC0"/>
    <w:rsid w:val="00DD590B"/>
    <w:rsid w:val="00DE06E5"/>
    <w:rsid w:val="00DE0803"/>
    <w:rsid w:val="00DE0AED"/>
    <w:rsid w:val="00DE0FFC"/>
    <w:rsid w:val="00DE1213"/>
    <w:rsid w:val="00DE1435"/>
    <w:rsid w:val="00DE2C24"/>
    <w:rsid w:val="00DE37B6"/>
    <w:rsid w:val="00DE5354"/>
    <w:rsid w:val="00DE652E"/>
    <w:rsid w:val="00DE7D07"/>
    <w:rsid w:val="00DF4719"/>
    <w:rsid w:val="00DF4A88"/>
    <w:rsid w:val="00DF53D8"/>
    <w:rsid w:val="00DF650B"/>
    <w:rsid w:val="00DF70C2"/>
    <w:rsid w:val="00E0188B"/>
    <w:rsid w:val="00E02E72"/>
    <w:rsid w:val="00E03C23"/>
    <w:rsid w:val="00E03F7C"/>
    <w:rsid w:val="00E05E0A"/>
    <w:rsid w:val="00E07BAF"/>
    <w:rsid w:val="00E07BBB"/>
    <w:rsid w:val="00E1291C"/>
    <w:rsid w:val="00E132DA"/>
    <w:rsid w:val="00E14647"/>
    <w:rsid w:val="00E15022"/>
    <w:rsid w:val="00E17B67"/>
    <w:rsid w:val="00E21C2B"/>
    <w:rsid w:val="00E24C04"/>
    <w:rsid w:val="00E31CE4"/>
    <w:rsid w:val="00E3510B"/>
    <w:rsid w:val="00E354EB"/>
    <w:rsid w:val="00E36DC6"/>
    <w:rsid w:val="00E374A6"/>
    <w:rsid w:val="00E37EB2"/>
    <w:rsid w:val="00E42D66"/>
    <w:rsid w:val="00E42DE1"/>
    <w:rsid w:val="00E43E2A"/>
    <w:rsid w:val="00E47778"/>
    <w:rsid w:val="00E478C0"/>
    <w:rsid w:val="00E52081"/>
    <w:rsid w:val="00E5491F"/>
    <w:rsid w:val="00E553C9"/>
    <w:rsid w:val="00E557C1"/>
    <w:rsid w:val="00E56B9C"/>
    <w:rsid w:val="00E57010"/>
    <w:rsid w:val="00E57510"/>
    <w:rsid w:val="00E57FDE"/>
    <w:rsid w:val="00E60A8A"/>
    <w:rsid w:val="00E646E5"/>
    <w:rsid w:val="00E70BF2"/>
    <w:rsid w:val="00E717A7"/>
    <w:rsid w:val="00E7183C"/>
    <w:rsid w:val="00E74100"/>
    <w:rsid w:val="00E76749"/>
    <w:rsid w:val="00E806D3"/>
    <w:rsid w:val="00E81AF6"/>
    <w:rsid w:val="00E839F6"/>
    <w:rsid w:val="00E86A1F"/>
    <w:rsid w:val="00E86CF0"/>
    <w:rsid w:val="00E92871"/>
    <w:rsid w:val="00EA0250"/>
    <w:rsid w:val="00EA4AA7"/>
    <w:rsid w:val="00EA5866"/>
    <w:rsid w:val="00EA7458"/>
    <w:rsid w:val="00EA75E6"/>
    <w:rsid w:val="00EA7A51"/>
    <w:rsid w:val="00EB1B3D"/>
    <w:rsid w:val="00EB1E29"/>
    <w:rsid w:val="00EB2787"/>
    <w:rsid w:val="00EB296B"/>
    <w:rsid w:val="00EB457A"/>
    <w:rsid w:val="00EB485B"/>
    <w:rsid w:val="00EB6EB3"/>
    <w:rsid w:val="00EC0AD8"/>
    <w:rsid w:val="00EC0BB6"/>
    <w:rsid w:val="00EC12C6"/>
    <w:rsid w:val="00EC3A02"/>
    <w:rsid w:val="00EC3FAF"/>
    <w:rsid w:val="00ED0917"/>
    <w:rsid w:val="00ED0AA6"/>
    <w:rsid w:val="00ED300C"/>
    <w:rsid w:val="00ED31D6"/>
    <w:rsid w:val="00ED5C8C"/>
    <w:rsid w:val="00ED690C"/>
    <w:rsid w:val="00ED6F20"/>
    <w:rsid w:val="00ED7E91"/>
    <w:rsid w:val="00EE2417"/>
    <w:rsid w:val="00EE31AC"/>
    <w:rsid w:val="00EE456B"/>
    <w:rsid w:val="00EE4DF9"/>
    <w:rsid w:val="00EE5DC3"/>
    <w:rsid w:val="00EF0923"/>
    <w:rsid w:val="00EF1632"/>
    <w:rsid w:val="00EF1923"/>
    <w:rsid w:val="00EF32BC"/>
    <w:rsid w:val="00EF46F9"/>
    <w:rsid w:val="00EF4D55"/>
    <w:rsid w:val="00EF6579"/>
    <w:rsid w:val="00EF7749"/>
    <w:rsid w:val="00F03125"/>
    <w:rsid w:val="00F03D98"/>
    <w:rsid w:val="00F07616"/>
    <w:rsid w:val="00F1166A"/>
    <w:rsid w:val="00F11B19"/>
    <w:rsid w:val="00F1256F"/>
    <w:rsid w:val="00F13544"/>
    <w:rsid w:val="00F136B0"/>
    <w:rsid w:val="00F13886"/>
    <w:rsid w:val="00F13DD5"/>
    <w:rsid w:val="00F157A1"/>
    <w:rsid w:val="00F16577"/>
    <w:rsid w:val="00F17798"/>
    <w:rsid w:val="00F17E37"/>
    <w:rsid w:val="00F23E64"/>
    <w:rsid w:val="00F271B8"/>
    <w:rsid w:val="00F304F6"/>
    <w:rsid w:val="00F310DA"/>
    <w:rsid w:val="00F3158B"/>
    <w:rsid w:val="00F3162B"/>
    <w:rsid w:val="00F33218"/>
    <w:rsid w:val="00F35726"/>
    <w:rsid w:val="00F35CD5"/>
    <w:rsid w:val="00F36399"/>
    <w:rsid w:val="00F36634"/>
    <w:rsid w:val="00F404CC"/>
    <w:rsid w:val="00F42CB4"/>
    <w:rsid w:val="00F4304C"/>
    <w:rsid w:val="00F433F4"/>
    <w:rsid w:val="00F4433E"/>
    <w:rsid w:val="00F44414"/>
    <w:rsid w:val="00F4543C"/>
    <w:rsid w:val="00F45456"/>
    <w:rsid w:val="00F4551B"/>
    <w:rsid w:val="00F458BF"/>
    <w:rsid w:val="00F46209"/>
    <w:rsid w:val="00F478A7"/>
    <w:rsid w:val="00F503B3"/>
    <w:rsid w:val="00F535CC"/>
    <w:rsid w:val="00F54515"/>
    <w:rsid w:val="00F61519"/>
    <w:rsid w:val="00F619C1"/>
    <w:rsid w:val="00F61F3A"/>
    <w:rsid w:val="00F6215E"/>
    <w:rsid w:val="00F62590"/>
    <w:rsid w:val="00F63E0E"/>
    <w:rsid w:val="00F64733"/>
    <w:rsid w:val="00F71299"/>
    <w:rsid w:val="00F71819"/>
    <w:rsid w:val="00F75DF3"/>
    <w:rsid w:val="00F76275"/>
    <w:rsid w:val="00F76F9D"/>
    <w:rsid w:val="00F81624"/>
    <w:rsid w:val="00F82F62"/>
    <w:rsid w:val="00F836AF"/>
    <w:rsid w:val="00F846BD"/>
    <w:rsid w:val="00F852B7"/>
    <w:rsid w:val="00F85925"/>
    <w:rsid w:val="00F865A6"/>
    <w:rsid w:val="00F87924"/>
    <w:rsid w:val="00F90A16"/>
    <w:rsid w:val="00F9362D"/>
    <w:rsid w:val="00F95041"/>
    <w:rsid w:val="00F966BC"/>
    <w:rsid w:val="00FA2DBF"/>
    <w:rsid w:val="00FA453C"/>
    <w:rsid w:val="00FA67CE"/>
    <w:rsid w:val="00FA78BA"/>
    <w:rsid w:val="00FB0066"/>
    <w:rsid w:val="00FB0C74"/>
    <w:rsid w:val="00FB1380"/>
    <w:rsid w:val="00FB1661"/>
    <w:rsid w:val="00FB3E8A"/>
    <w:rsid w:val="00FB4AA8"/>
    <w:rsid w:val="00FB67FC"/>
    <w:rsid w:val="00FB7E0A"/>
    <w:rsid w:val="00FB7E85"/>
    <w:rsid w:val="00FB7FD5"/>
    <w:rsid w:val="00FC0EAC"/>
    <w:rsid w:val="00FC11F9"/>
    <w:rsid w:val="00FC1A56"/>
    <w:rsid w:val="00FC1D69"/>
    <w:rsid w:val="00FC2722"/>
    <w:rsid w:val="00FC272B"/>
    <w:rsid w:val="00FC30D8"/>
    <w:rsid w:val="00FC47CD"/>
    <w:rsid w:val="00FC4CD1"/>
    <w:rsid w:val="00FC731D"/>
    <w:rsid w:val="00FD0158"/>
    <w:rsid w:val="00FD1DCD"/>
    <w:rsid w:val="00FD5B67"/>
    <w:rsid w:val="00FD6A14"/>
    <w:rsid w:val="00FD6E09"/>
    <w:rsid w:val="00FD7378"/>
    <w:rsid w:val="00FD7556"/>
    <w:rsid w:val="00FE34E0"/>
    <w:rsid w:val="00FE4860"/>
    <w:rsid w:val="00FE6969"/>
    <w:rsid w:val="00FE6CC1"/>
    <w:rsid w:val="00FE6E13"/>
    <w:rsid w:val="00FF0836"/>
    <w:rsid w:val="00FF1E5A"/>
    <w:rsid w:val="00FF4942"/>
    <w:rsid w:val="00FF4DFB"/>
    <w:rsid w:val="00FF5D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F5694"/>
  <w15:docId w15:val="{105C5517-2CBA-4718-A15E-839E5117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C2590C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4"/>
      <w:lang w:eastAsia="zh-CN" w:bidi="hi-IN"/>
    </w:rPr>
  </w:style>
  <w:style w:type="paragraph" w:styleId="11">
    <w:name w:val="heading 1"/>
    <w:basedOn w:val="a3"/>
    <w:next w:val="a3"/>
    <w:link w:val="14"/>
    <w:autoRedefine/>
    <w:uiPriority w:val="9"/>
    <w:qFormat/>
    <w:rsid w:val="00856B55"/>
    <w:pPr>
      <w:keepLines/>
      <w:pageBreakBefore/>
      <w:numPr>
        <w:ilvl w:val="1"/>
        <w:numId w:val="2"/>
      </w:numPr>
      <w:spacing w:after="280"/>
      <w:ind w:left="936" w:hanging="227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20">
    <w:name w:val="heading 2"/>
    <w:basedOn w:val="a3"/>
    <w:next w:val="a3"/>
    <w:link w:val="22"/>
    <w:autoRedefine/>
    <w:uiPriority w:val="9"/>
    <w:unhideWhenUsed/>
    <w:qFormat/>
    <w:rsid w:val="003F7EA9"/>
    <w:pPr>
      <w:keepNext/>
      <w:keepLines/>
      <w:widowControl w:val="0"/>
      <w:numPr>
        <w:ilvl w:val="2"/>
        <w:numId w:val="2"/>
      </w:numPr>
      <w:spacing w:before="280" w:after="280"/>
      <w:ind w:left="1134" w:hanging="425"/>
      <w:jc w:val="left"/>
      <w:outlineLvl w:val="1"/>
    </w:pPr>
    <w:rPr>
      <w:rFonts w:eastAsiaTheme="majorEastAsia" w:cstheme="majorBidi"/>
      <w:b/>
    </w:rPr>
  </w:style>
  <w:style w:type="paragraph" w:styleId="3">
    <w:name w:val="heading 3"/>
    <w:basedOn w:val="a3"/>
    <w:next w:val="a3"/>
    <w:link w:val="30"/>
    <w:autoRedefine/>
    <w:uiPriority w:val="9"/>
    <w:unhideWhenUsed/>
    <w:qFormat/>
    <w:rsid w:val="004779EE"/>
    <w:pPr>
      <w:keepNext/>
      <w:keepLines/>
      <w:numPr>
        <w:ilvl w:val="3"/>
        <w:numId w:val="2"/>
      </w:numPr>
      <w:spacing w:before="280"/>
      <w:ind w:left="0" w:firstLine="709"/>
      <w:outlineLvl w:val="2"/>
    </w:pPr>
    <w:rPr>
      <w:rFonts w:eastAsiaTheme="majorEastAsia" w:cstheme="majorBidi"/>
    </w:rPr>
  </w:style>
  <w:style w:type="paragraph" w:styleId="4">
    <w:name w:val="heading 4"/>
    <w:basedOn w:val="a3"/>
    <w:next w:val="a3"/>
    <w:link w:val="40"/>
    <w:uiPriority w:val="9"/>
    <w:unhideWhenUsed/>
    <w:qFormat/>
    <w:rsid w:val="004F56A5"/>
    <w:pPr>
      <w:keepNext/>
      <w:keepLines/>
      <w:numPr>
        <w:ilvl w:val="3"/>
        <w:numId w:val="1"/>
      </w:numPr>
      <w:tabs>
        <w:tab w:val="clear" w:pos="1418"/>
      </w:tabs>
      <w:spacing w:before="280" w:after="280"/>
      <w:ind w:left="0" w:firstLine="0"/>
      <w:outlineLvl w:val="3"/>
    </w:pPr>
    <w:rPr>
      <w:rFonts w:eastAsiaTheme="majorEastAsia"/>
      <w:b/>
      <w:iCs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4C612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4C612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4C612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4C612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4C612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4">
    <w:name w:val="Заголовок 1 Знак"/>
    <w:basedOn w:val="a4"/>
    <w:link w:val="11"/>
    <w:uiPriority w:val="9"/>
    <w:rsid w:val="00856B55"/>
    <w:rPr>
      <w:rFonts w:ascii="Times New Roman" w:eastAsiaTheme="majorEastAsia" w:hAnsi="Times New Roman" w:cstheme="majorBidi"/>
      <w:b/>
      <w:caps/>
      <w:sz w:val="28"/>
      <w:szCs w:val="32"/>
      <w:lang w:eastAsia="zh-CN" w:bidi="hi-IN"/>
    </w:rPr>
  </w:style>
  <w:style w:type="paragraph" w:styleId="a7">
    <w:name w:val="No Spacing"/>
    <w:link w:val="a8"/>
    <w:uiPriority w:val="1"/>
    <w:qFormat/>
    <w:rsid w:val="006339A5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22">
    <w:name w:val="Заголовок 2 Знак"/>
    <w:basedOn w:val="a4"/>
    <w:link w:val="20"/>
    <w:uiPriority w:val="9"/>
    <w:rsid w:val="003F7EA9"/>
    <w:rPr>
      <w:rFonts w:ascii="Times New Roman" w:eastAsiaTheme="majorEastAsia" w:hAnsi="Times New Roman" w:cstheme="majorBidi"/>
      <w:b/>
      <w:sz w:val="28"/>
      <w:szCs w:val="24"/>
      <w:lang w:eastAsia="zh-CN" w:bidi="hi-IN"/>
    </w:rPr>
  </w:style>
  <w:style w:type="character" w:customStyle="1" w:styleId="30">
    <w:name w:val="Заголовок 3 Знак"/>
    <w:basedOn w:val="a4"/>
    <w:link w:val="3"/>
    <w:uiPriority w:val="9"/>
    <w:rsid w:val="004779EE"/>
    <w:rPr>
      <w:rFonts w:ascii="Times New Roman" w:eastAsiaTheme="majorEastAsia" w:hAnsi="Times New Roman" w:cstheme="majorBidi"/>
      <w:sz w:val="28"/>
      <w:szCs w:val="24"/>
      <w:lang w:eastAsia="zh-CN" w:bidi="hi-IN"/>
    </w:rPr>
  </w:style>
  <w:style w:type="character" w:customStyle="1" w:styleId="40">
    <w:name w:val="Заголовок 4 Знак"/>
    <w:basedOn w:val="a4"/>
    <w:link w:val="4"/>
    <w:uiPriority w:val="9"/>
    <w:rsid w:val="004F56A5"/>
    <w:rPr>
      <w:rFonts w:ascii="Times New Roman" w:eastAsiaTheme="majorEastAsia" w:hAnsi="Times New Roman" w:cs="Times New Roman"/>
      <w:b/>
      <w:iCs/>
      <w:sz w:val="28"/>
      <w:szCs w:val="24"/>
      <w:lang w:eastAsia="zh-CN" w:bidi="hi-IN"/>
    </w:rPr>
  </w:style>
  <w:style w:type="character" w:customStyle="1" w:styleId="50">
    <w:name w:val="Заголовок 5 Знак"/>
    <w:basedOn w:val="a4"/>
    <w:link w:val="5"/>
    <w:uiPriority w:val="9"/>
    <w:semiHidden/>
    <w:rsid w:val="004C6127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eastAsia="zh-CN" w:bidi="hi-IN"/>
    </w:rPr>
  </w:style>
  <w:style w:type="character" w:customStyle="1" w:styleId="60">
    <w:name w:val="Заголовок 6 Знак"/>
    <w:basedOn w:val="a4"/>
    <w:link w:val="6"/>
    <w:uiPriority w:val="9"/>
    <w:semiHidden/>
    <w:rsid w:val="004C6127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eastAsia="zh-CN" w:bidi="hi-IN"/>
    </w:rPr>
  </w:style>
  <w:style w:type="character" w:customStyle="1" w:styleId="70">
    <w:name w:val="Заголовок 7 Знак"/>
    <w:basedOn w:val="a4"/>
    <w:link w:val="7"/>
    <w:uiPriority w:val="9"/>
    <w:semiHidden/>
    <w:rsid w:val="004C6127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eastAsia="zh-CN" w:bidi="hi-IN"/>
    </w:rPr>
  </w:style>
  <w:style w:type="character" w:customStyle="1" w:styleId="80">
    <w:name w:val="Заголовок 8 Знак"/>
    <w:basedOn w:val="a4"/>
    <w:link w:val="8"/>
    <w:uiPriority w:val="9"/>
    <w:semiHidden/>
    <w:rsid w:val="004C612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 w:bidi="hi-IN"/>
    </w:rPr>
  </w:style>
  <w:style w:type="character" w:customStyle="1" w:styleId="90">
    <w:name w:val="Заголовок 9 Знак"/>
    <w:basedOn w:val="a4"/>
    <w:link w:val="9"/>
    <w:uiPriority w:val="9"/>
    <w:semiHidden/>
    <w:rsid w:val="004C61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 w:bidi="hi-IN"/>
    </w:rPr>
  </w:style>
  <w:style w:type="paragraph" w:customStyle="1" w:styleId="0">
    <w:name w:val="Заголовок 0"/>
    <w:basedOn w:val="11"/>
    <w:next w:val="a3"/>
    <w:link w:val="00"/>
    <w:autoRedefine/>
    <w:qFormat/>
    <w:rsid w:val="000315F7"/>
    <w:pPr>
      <w:numPr>
        <w:ilvl w:val="0"/>
        <w:numId w:val="0"/>
      </w:numPr>
      <w:jc w:val="center"/>
    </w:pPr>
  </w:style>
  <w:style w:type="paragraph" w:styleId="a9">
    <w:name w:val="TOC Heading"/>
    <w:basedOn w:val="11"/>
    <w:next w:val="a3"/>
    <w:uiPriority w:val="39"/>
    <w:unhideWhenUsed/>
    <w:qFormat/>
    <w:rsid w:val="00F33218"/>
    <w:pPr>
      <w:keepNext/>
      <w:pageBreakBefore w:val="0"/>
      <w:numPr>
        <w:ilvl w:val="0"/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character" w:customStyle="1" w:styleId="00">
    <w:name w:val="Заголовок 0 Знак"/>
    <w:basedOn w:val="14"/>
    <w:link w:val="0"/>
    <w:rsid w:val="000315F7"/>
    <w:rPr>
      <w:rFonts w:ascii="Times New Roman" w:eastAsiaTheme="majorEastAsia" w:hAnsi="Times New Roman" w:cstheme="majorBidi"/>
      <w:b/>
      <w:caps/>
      <w:sz w:val="28"/>
      <w:szCs w:val="32"/>
      <w:lang w:eastAsia="zh-CN" w:bidi="hi-IN"/>
    </w:rPr>
  </w:style>
  <w:style w:type="paragraph" w:styleId="15">
    <w:name w:val="toc 1"/>
    <w:basedOn w:val="a3"/>
    <w:next w:val="a3"/>
    <w:autoRedefine/>
    <w:uiPriority w:val="39"/>
    <w:unhideWhenUsed/>
    <w:rsid w:val="00D60B21"/>
    <w:pPr>
      <w:tabs>
        <w:tab w:val="right" w:leader="dot" w:pos="9344"/>
      </w:tabs>
      <w:ind w:firstLine="0"/>
      <w:jc w:val="left"/>
    </w:pPr>
  </w:style>
  <w:style w:type="paragraph" w:styleId="31">
    <w:name w:val="toc 3"/>
    <w:basedOn w:val="a3"/>
    <w:next w:val="a3"/>
    <w:autoRedefine/>
    <w:uiPriority w:val="39"/>
    <w:unhideWhenUsed/>
    <w:rsid w:val="0056534D"/>
    <w:pPr>
      <w:tabs>
        <w:tab w:val="left" w:pos="2049"/>
        <w:tab w:val="right" w:leader="dot" w:pos="9344"/>
      </w:tabs>
      <w:ind w:left="476"/>
    </w:pPr>
  </w:style>
  <w:style w:type="paragraph" w:styleId="23">
    <w:name w:val="toc 2"/>
    <w:basedOn w:val="a3"/>
    <w:next w:val="a3"/>
    <w:autoRedefine/>
    <w:uiPriority w:val="39"/>
    <w:unhideWhenUsed/>
    <w:rsid w:val="00297DCF"/>
    <w:pPr>
      <w:tabs>
        <w:tab w:val="right" w:leader="dot" w:pos="9344"/>
      </w:tabs>
      <w:ind w:firstLine="227"/>
      <w:jc w:val="left"/>
    </w:pPr>
  </w:style>
  <w:style w:type="character" w:styleId="aa">
    <w:name w:val="Hyperlink"/>
    <w:basedOn w:val="a4"/>
    <w:uiPriority w:val="99"/>
    <w:unhideWhenUsed/>
    <w:rsid w:val="00F33218"/>
    <w:rPr>
      <w:color w:val="0563C1" w:themeColor="hyperlink"/>
      <w:u w:val="single"/>
    </w:rPr>
  </w:style>
  <w:style w:type="paragraph" w:styleId="ab">
    <w:name w:val="List Paragraph"/>
    <w:basedOn w:val="a3"/>
    <w:link w:val="ac"/>
    <w:uiPriority w:val="34"/>
    <w:qFormat/>
    <w:rsid w:val="00DB0A93"/>
    <w:pPr>
      <w:ind w:left="720" w:firstLine="0"/>
      <w:jc w:val="left"/>
    </w:pPr>
    <w:rPr>
      <w:rFonts w:eastAsia="Times New Roman"/>
      <w:sz w:val="24"/>
      <w:lang w:eastAsia="ru-RU"/>
    </w:rPr>
  </w:style>
  <w:style w:type="paragraph" w:styleId="ad">
    <w:name w:val="Normal (Web)"/>
    <w:basedOn w:val="a3"/>
    <w:uiPriority w:val="99"/>
    <w:unhideWhenUsed/>
    <w:rsid w:val="00DB0A93"/>
    <w:pPr>
      <w:spacing w:before="100" w:beforeAutospacing="1" w:after="100" w:afterAutospacing="1"/>
      <w:ind w:firstLine="0"/>
      <w:jc w:val="left"/>
    </w:pPr>
    <w:rPr>
      <w:rFonts w:eastAsia="Times New Roman"/>
      <w:sz w:val="24"/>
      <w:lang w:eastAsia="ru-RU"/>
    </w:rPr>
  </w:style>
  <w:style w:type="paragraph" w:styleId="ae">
    <w:name w:val="header"/>
    <w:basedOn w:val="a3"/>
    <w:link w:val="af"/>
    <w:unhideWhenUsed/>
    <w:rsid w:val="00D37EA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4"/>
    <w:link w:val="ae"/>
    <w:rsid w:val="00D37EA8"/>
    <w:rPr>
      <w:rFonts w:ascii="Times New Roman" w:hAnsi="Times New Roman"/>
      <w:color w:val="000000" w:themeColor="text1"/>
      <w:sz w:val="28"/>
    </w:rPr>
  </w:style>
  <w:style w:type="paragraph" w:styleId="af0">
    <w:name w:val="footer"/>
    <w:basedOn w:val="a3"/>
    <w:link w:val="af1"/>
    <w:unhideWhenUsed/>
    <w:rsid w:val="00D37EA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4"/>
    <w:link w:val="af0"/>
    <w:rsid w:val="00D37EA8"/>
    <w:rPr>
      <w:rFonts w:ascii="Times New Roman" w:hAnsi="Times New Roman"/>
      <w:color w:val="000000" w:themeColor="text1"/>
      <w:sz w:val="28"/>
    </w:rPr>
  </w:style>
  <w:style w:type="paragraph" w:styleId="af2">
    <w:name w:val="Balloon Text"/>
    <w:basedOn w:val="a3"/>
    <w:link w:val="af3"/>
    <w:uiPriority w:val="99"/>
    <w:semiHidden/>
    <w:unhideWhenUsed/>
    <w:rsid w:val="00FA67CE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4"/>
    <w:link w:val="af2"/>
    <w:uiPriority w:val="99"/>
    <w:semiHidden/>
    <w:rsid w:val="00FA67CE"/>
    <w:rPr>
      <w:rFonts w:ascii="Segoe UI" w:hAnsi="Segoe UI" w:cs="Segoe UI"/>
      <w:color w:val="000000" w:themeColor="text1"/>
      <w:sz w:val="18"/>
      <w:szCs w:val="18"/>
    </w:rPr>
  </w:style>
  <w:style w:type="paragraph" w:styleId="af4">
    <w:name w:val="caption"/>
    <w:basedOn w:val="af5"/>
    <w:next w:val="a3"/>
    <w:link w:val="af6"/>
    <w:uiPriority w:val="35"/>
    <w:unhideWhenUsed/>
    <w:qFormat/>
    <w:rsid w:val="00BF762C"/>
  </w:style>
  <w:style w:type="paragraph" w:customStyle="1" w:styleId="af5">
    <w:name w:val="Подпись рисунка"/>
    <w:basedOn w:val="a3"/>
    <w:next w:val="a3"/>
    <w:link w:val="af7"/>
    <w:qFormat/>
    <w:rsid w:val="00736EC7"/>
    <w:pPr>
      <w:spacing w:before="280" w:after="280"/>
      <w:ind w:firstLine="0"/>
      <w:jc w:val="center"/>
    </w:pPr>
  </w:style>
  <w:style w:type="paragraph" w:styleId="af8">
    <w:name w:val="Revision"/>
    <w:hidden/>
    <w:uiPriority w:val="99"/>
    <w:semiHidden/>
    <w:rsid w:val="00503FFD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af6">
    <w:name w:val="Название объекта Знак"/>
    <w:basedOn w:val="a4"/>
    <w:link w:val="af4"/>
    <w:uiPriority w:val="35"/>
    <w:rsid w:val="00BF762C"/>
    <w:rPr>
      <w:rFonts w:ascii="Times New Roman" w:eastAsiaTheme="minorEastAsia" w:hAnsi="Times New Roman" w:cs="Times New Roman"/>
      <w:sz w:val="28"/>
      <w:szCs w:val="24"/>
      <w:lang w:eastAsia="zh-CN" w:bidi="hi-IN"/>
    </w:rPr>
  </w:style>
  <w:style w:type="character" w:customStyle="1" w:styleId="af7">
    <w:name w:val="Подпись рисунка Знак"/>
    <w:basedOn w:val="af6"/>
    <w:link w:val="af5"/>
    <w:rsid w:val="00736EC7"/>
    <w:rPr>
      <w:rFonts w:ascii="Times New Roman" w:eastAsiaTheme="minorEastAsia" w:hAnsi="Times New Roman" w:cs="Times New Roman"/>
      <w:i w:val="0"/>
      <w:iCs w:val="0"/>
      <w:color w:val="000000" w:themeColor="text1"/>
      <w:sz w:val="28"/>
      <w:szCs w:val="28"/>
      <w:lang w:val="en-US" w:eastAsia="zh-CN" w:bidi="hi-IN"/>
    </w:rPr>
  </w:style>
  <w:style w:type="paragraph" w:customStyle="1" w:styleId="af9">
    <w:name w:val="Заголовок (Введение)"/>
    <w:basedOn w:val="a3"/>
    <w:link w:val="afa"/>
    <w:qFormat/>
    <w:rsid w:val="00B663B0"/>
    <w:pPr>
      <w:pageBreakBefore/>
      <w:ind w:firstLine="0"/>
      <w:jc w:val="center"/>
    </w:pPr>
    <w:rPr>
      <w:b/>
    </w:rPr>
  </w:style>
  <w:style w:type="character" w:customStyle="1" w:styleId="afa">
    <w:name w:val="Заголовок (Введение) Знак"/>
    <w:basedOn w:val="a4"/>
    <w:link w:val="af9"/>
    <w:rsid w:val="00B663B0"/>
    <w:rPr>
      <w:rFonts w:ascii="Times New Roman" w:eastAsiaTheme="minorEastAsia" w:hAnsi="Times New Roman" w:cs="Times New Roman"/>
      <w:b/>
      <w:sz w:val="28"/>
      <w:szCs w:val="24"/>
      <w:lang w:eastAsia="zh-CN" w:bidi="hi-IN"/>
    </w:rPr>
  </w:style>
  <w:style w:type="paragraph" w:customStyle="1" w:styleId="afb">
    <w:name w:val="Рисунок"/>
    <w:basedOn w:val="a3"/>
    <w:link w:val="afc"/>
    <w:qFormat/>
    <w:rsid w:val="00286BA6"/>
    <w:pPr>
      <w:keepNext/>
      <w:spacing w:before="280" w:after="280"/>
      <w:ind w:firstLine="0"/>
      <w:jc w:val="center"/>
    </w:pPr>
    <w:rPr>
      <w:noProof/>
      <w:lang w:eastAsia="ru-RU"/>
    </w:rPr>
  </w:style>
  <w:style w:type="paragraph" w:customStyle="1" w:styleId="14115">
    <w:name w:val="Стиль Абзац списка + 14 пт междустрочный  множитель 115 ин"/>
    <w:basedOn w:val="ab"/>
    <w:link w:val="141150"/>
    <w:rsid w:val="00405760"/>
    <w:pPr>
      <w:ind w:left="0"/>
    </w:pPr>
    <w:rPr>
      <w:sz w:val="28"/>
      <w:szCs w:val="20"/>
    </w:rPr>
  </w:style>
  <w:style w:type="character" w:customStyle="1" w:styleId="afc">
    <w:name w:val="Рисунок Знак"/>
    <w:basedOn w:val="a4"/>
    <w:link w:val="afb"/>
    <w:rsid w:val="00286BA6"/>
    <w:rPr>
      <w:rFonts w:ascii="Times New Roman" w:hAnsi="Times New Roman"/>
      <w:noProof/>
      <w:color w:val="000000" w:themeColor="text1"/>
      <w:sz w:val="28"/>
      <w:lang w:eastAsia="ru-RU"/>
    </w:rPr>
  </w:style>
  <w:style w:type="paragraph" w:customStyle="1" w:styleId="afd">
    <w:name w:val="Номер страницы кз"/>
    <w:basedOn w:val="af0"/>
    <w:link w:val="afe"/>
    <w:qFormat/>
    <w:rsid w:val="007769AB"/>
    <w:pPr>
      <w:jc w:val="right"/>
    </w:pPr>
  </w:style>
  <w:style w:type="paragraph" w:customStyle="1" w:styleId="2">
    <w:name w:val="Абзац списка 2"/>
    <w:basedOn w:val="14115"/>
    <w:link w:val="24"/>
    <w:qFormat/>
    <w:rsid w:val="00587F4A"/>
    <w:pPr>
      <w:numPr>
        <w:ilvl w:val="1"/>
        <w:numId w:val="3"/>
      </w:numPr>
      <w:jc w:val="both"/>
    </w:pPr>
  </w:style>
  <w:style w:type="character" w:customStyle="1" w:styleId="afe">
    <w:name w:val="Номер страницы кз Знак"/>
    <w:basedOn w:val="af1"/>
    <w:link w:val="afd"/>
    <w:rsid w:val="007769AB"/>
    <w:rPr>
      <w:rFonts w:ascii="Times New Roman" w:hAnsi="Times New Roman"/>
      <w:color w:val="000000" w:themeColor="text1"/>
      <w:sz w:val="28"/>
      <w:szCs w:val="28"/>
      <w:lang w:val="en-US"/>
    </w:rPr>
  </w:style>
  <w:style w:type="paragraph" w:customStyle="1" w:styleId="1">
    <w:name w:val="Абзац списка 1"/>
    <w:basedOn w:val="14115"/>
    <w:link w:val="16"/>
    <w:qFormat/>
    <w:rsid w:val="001E167D"/>
    <w:pPr>
      <w:numPr>
        <w:numId w:val="3"/>
      </w:numPr>
      <w:jc w:val="both"/>
    </w:pPr>
  </w:style>
  <w:style w:type="character" w:customStyle="1" w:styleId="ac">
    <w:name w:val="Абзац списка Знак"/>
    <w:basedOn w:val="a4"/>
    <w:link w:val="ab"/>
    <w:uiPriority w:val="34"/>
    <w:rsid w:val="00405760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141150">
    <w:name w:val="Стиль Абзац списка + 14 пт междустрочный  множитель 115 ин Знак"/>
    <w:basedOn w:val="ac"/>
    <w:link w:val="14115"/>
    <w:rsid w:val="00405760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24">
    <w:name w:val="Абзац списка 2 Знак"/>
    <w:basedOn w:val="141150"/>
    <w:link w:val="2"/>
    <w:rsid w:val="00587F4A"/>
    <w:rPr>
      <w:rFonts w:ascii="Times New Roman" w:eastAsia="Times New Roman" w:hAnsi="Times New Roman" w:cs="Times New Roman"/>
      <w:sz w:val="28"/>
      <w:szCs w:val="20"/>
      <w:lang w:val="en-US" w:eastAsia="ru-RU" w:bidi="hi-IN"/>
    </w:rPr>
  </w:style>
  <w:style w:type="paragraph" w:customStyle="1" w:styleId="aff">
    <w:name w:val="Код записки"/>
    <w:link w:val="aff0"/>
    <w:qFormat/>
    <w:rsid w:val="00433527"/>
    <w:pPr>
      <w:spacing w:before="280" w:after="280"/>
      <w:contextualSpacing/>
    </w:pPr>
    <w:rPr>
      <w:rFonts w:ascii="Courier New" w:eastAsiaTheme="minorEastAsia" w:hAnsi="Courier New" w:cs="Courier New"/>
      <w:noProof/>
      <w:sz w:val="24"/>
      <w:szCs w:val="24"/>
      <w:lang w:eastAsia="zh-CN" w:bidi="hi-IN"/>
    </w:rPr>
  </w:style>
  <w:style w:type="character" w:customStyle="1" w:styleId="16">
    <w:name w:val="Абзац списка 1 Знак"/>
    <w:basedOn w:val="141150"/>
    <w:link w:val="1"/>
    <w:rsid w:val="001E167D"/>
    <w:rPr>
      <w:rFonts w:ascii="Times New Roman" w:eastAsia="Times New Roman" w:hAnsi="Times New Roman" w:cs="Times New Roman"/>
      <w:sz w:val="28"/>
      <w:szCs w:val="20"/>
      <w:lang w:val="en-US" w:eastAsia="ru-RU" w:bidi="hi-IN"/>
    </w:rPr>
  </w:style>
  <w:style w:type="paragraph" w:customStyle="1" w:styleId="aff1">
    <w:name w:val="Выделение жирным"/>
    <w:basedOn w:val="1"/>
    <w:link w:val="aff2"/>
    <w:rsid w:val="008F7DBB"/>
  </w:style>
  <w:style w:type="character" w:customStyle="1" w:styleId="aff0">
    <w:name w:val="Код записки Знак"/>
    <w:basedOn w:val="a4"/>
    <w:link w:val="aff"/>
    <w:rsid w:val="00433527"/>
    <w:rPr>
      <w:rFonts w:ascii="Courier New" w:eastAsiaTheme="minorEastAsia" w:hAnsi="Courier New" w:cs="Courier New"/>
      <w:noProof/>
      <w:sz w:val="24"/>
      <w:szCs w:val="24"/>
      <w:lang w:eastAsia="zh-CN" w:bidi="hi-IN"/>
    </w:rPr>
  </w:style>
  <w:style w:type="character" w:customStyle="1" w:styleId="aff3">
    <w:name w:val="Жирный"/>
    <w:basedOn w:val="a4"/>
    <w:uiPriority w:val="1"/>
    <w:qFormat/>
    <w:rsid w:val="00F03D98"/>
    <w:rPr>
      <w:b/>
      <w:lang w:val="ru-RU"/>
    </w:rPr>
  </w:style>
  <w:style w:type="character" w:customStyle="1" w:styleId="aff2">
    <w:name w:val="Выделение жирным Знак"/>
    <w:basedOn w:val="16"/>
    <w:link w:val="aff1"/>
    <w:rsid w:val="008F7DBB"/>
    <w:rPr>
      <w:rFonts w:ascii="Times New Roman" w:eastAsia="Times New Roman" w:hAnsi="Times New Roman" w:cs="Times New Roman"/>
      <w:sz w:val="28"/>
      <w:szCs w:val="20"/>
      <w:lang w:val="en-US" w:eastAsia="ru-RU" w:bidi="hi-IN"/>
    </w:rPr>
  </w:style>
  <w:style w:type="paragraph" w:customStyle="1" w:styleId="aff4">
    <w:name w:val="Содержание"/>
    <w:basedOn w:val="a3"/>
    <w:link w:val="aff5"/>
    <w:qFormat/>
    <w:rsid w:val="00544841"/>
    <w:pPr>
      <w:pageBreakBefore/>
      <w:spacing w:after="280"/>
      <w:jc w:val="center"/>
    </w:pPr>
    <w:rPr>
      <w:b/>
    </w:rPr>
  </w:style>
  <w:style w:type="character" w:styleId="HTML">
    <w:name w:val="HTML Cite"/>
    <w:basedOn w:val="a4"/>
    <w:uiPriority w:val="99"/>
    <w:semiHidden/>
    <w:unhideWhenUsed/>
    <w:rsid w:val="00FA78BA"/>
    <w:rPr>
      <w:i/>
      <w:iCs/>
    </w:rPr>
  </w:style>
  <w:style w:type="character" w:customStyle="1" w:styleId="spelle">
    <w:name w:val="spelle"/>
    <w:uiPriority w:val="99"/>
    <w:rsid w:val="00315144"/>
  </w:style>
  <w:style w:type="character" w:customStyle="1" w:styleId="aff5">
    <w:name w:val="Содержание Знак"/>
    <w:basedOn w:val="a4"/>
    <w:link w:val="aff4"/>
    <w:rsid w:val="00544841"/>
    <w:rPr>
      <w:rFonts w:ascii="Times New Roman" w:eastAsiaTheme="minorEastAsia" w:hAnsi="Times New Roman" w:cs="Times New Roman"/>
      <w:b/>
      <w:sz w:val="28"/>
      <w:szCs w:val="24"/>
      <w:lang w:eastAsia="zh-CN" w:bidi="hi-IN"/>
    </w:rPr>
  </w:style>
  <w:style w:type="character" w:customStyle="1" w:styleId="grame">
    <w:name w:val="grame"/>
    <w:uiPriority w:val="99"/>
    <w:rsid w:val="00315144"/>
  </w:style>
  <w:style w:type="paragraph" w:customStyle="1" w:styleId="aff6">
    <w:name w:val="код приложение"/>
    <w:basedOn w:val="a3"/>
    <w:link w:val="aff7"/>
    <w:qFormat/>
    <w:rsid w:val="000C1F01"/>
    <w:pPr>
      <w:autoSpaceDE w:val="0"/>
      <w:autoSpaceDN w:val="0"/>
      <w:adjustRightInd w:val="0"/>
      <w:ind w:firstLine="0"/>
      <w:jc w:val="left"/>
    </w:pPr>
    <w:rPr>
      <w:rFonts w:ascii="Courier New" w:hAnsi="Courier New" w:cs="Courier New"/>
      <w:color w:val="000000"/>
      <w:sz w:val="16"/>
      <w:szCs w:val="16"/>
    </w:rPr>
  </w:style>
  <w:style w:type="character" w:customStyle="1" w:styleId="aff7">
    <w:name w:val="код приложение Знак"/>
    <w:basedOn w:val="a4"/>
    <w:link w:val="aff6"/>
    <w:rsid w:val="000C1F01"/>
    <w:rPr>
      <w:rFonts w:ascii="Courier New" w:hAnsi="Courier New" w:cs="Courier New"/>
      <w:color w:val="000000"/>
      <w:sz w:val="16"/>
      <w:szCs w:val="16"/>
      <w:lang w:val="en-US"/>
    </w:rPr>
  </w:style>
  <w:style w:type="paragraph" w:styleId="aff8">
    <w:name w:val="Body Text Indent"/>
    <w:basedOn w:val="a3"/>
    <w:link w:val="aff9"/>
    <w:rsid w:val="00D91258"/>
    <w:pPr>
      <w:widowControl w:val="0"/>
      <w:overflowPunct w:val="0"/>
      <w:autoSpaceDE w:val="0"/>
      <w:autoSpaceDN w:val="0"/>
      <w:adjustRightInd w:val="0"/>
      <w:ind w:right="80" w:firstLine="284"/>
      <w:textAlignment w:val="baseline"/>
    </w:pPr>
    <w:rPr>
      <w:rFonts w:eastAsia="Times New Roman"/>
      <w:sz w:val="24"/>
      <w:szCs w:val="20"/>
      <w:lang w:eastAsia="ru-RU"/>
    </w:rPr>
  </w:style>
  <w:style w:type="character" w:customStyle="1" w:styleId="aff9">
    <w:name w:val="Основной текст с отступом Знак"/>
    <w:basedOn w:val="a4"/>
    <w:link w:val="aff8"/>
    <w:rsid w:val="00D9125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7">
    <w:name w:val="Обычный1"/>
    <w:rsid w:val="00D91258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styleId="affa">
    <w:name w:val="Body Text"/>
    <w:basedOn w:val="a3"/>
    <w:link w:val="affb"/>
    <w:uiPriority w:val="99"/>
    <w:unhideWhenUsed/>
    <w:rsid w:val="006A22F6"/>
    <w:pPr>
      <w:spacing w:after="120"/>
    </w:pPr>
    <w:rPr>
      <w:rFonts w:cs="Mangal"/>
    </w:rPr>
  </w:style>
  <w:style w:type="character" w:customStyle="1" w:styleId="affb">
    <w:name w:val="Основной текст Знак"/>
    <w:basedOn w:val="a4"/>
    <w:link w:val="affa"/>
    <w:uiPriority w:val="99"/>
    <w:rsid w:val="006A22F6"/>
    <w:rPr>
      <w:rFonts w:ascii="Times New Roman" w:eastAsiaTheme="minorEastAsia" w:hAnsi="Times New Roman" w:cs="Mangal"/>
      <w:sz w:val="28"/>
      <w:szCs w:val="24"/>
      <w:lang w:eastAsia="zh-CN" w:bidi="hi-IN"/>
    </w:rPr>
  </w:style>
  <w:style w:type="paragraph" w:styleId="affc">
    <w:name w:val="Subtitle"/>
    <w:basedOn w:val="a3"/>
    <w:next w:val="a3"/>
    <w:link w:val="affd"/>
    <w:qFormat/>
    <w:rsid w:val="006A22F6"/>
    <w:pPr>
      <w:numPr>
        <w:ilvl w:val="1"/>
      </w:numPr>
      <w:ind w:firstLine="709"/>
    </w:pPr>
    <w:rPr>
      <w:rFonts w:cstheme="minorBidi"/>
      <w:color w:val="5A5A5A" w:themeColor="text1" w:themeTint="A5"/>
      <w:spacing w:val="15"/>
      <w:szCs w:val="22"/>
      <w:lang w:eastAsia="en-US" w:bidi="ar-SA"/>
    </w:rPr>
  </w:style>
  <w:style w:type="character" w:customStyle="1" w:styleId="affd">
    <w:name w:val="Подзаголовок Знак"/>
    <w:basedOn w:val="a4"/>
    <w:link w:val="affc"/>
    <w:rsid w:val="006A22F6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paragraph" w:styleId="affe">
    <w:name w:val="Title"/>
    <w:basedOn w:val="a3"/>
    <w:link w:val="afff"/>
    <w:qFormat/>
    <w:rsid w:val="006A22F6"/>
    <w:pPr>
      <w:widowControl w:val="0"/>
      <w:overflowPunct w:val="0"/>
      <w:autoSpaceDE w:val="0"/>
      <w:autoSpaceDN w:val="0"/>
      <w:adjustRightInd w:val="0"/>
      <w:ind w:firstLine="567"/>
      <w:jc w:val="center"/>
      <w:textAlignment w:val="baseline"/>
    </w:pPr>
    <w:rPr>
      <w:rFonts w:eastAsia="Times New Roman"/>
      <w:szCs w:val="20"/>
      <w:lang w:eastAsia="ru-RU" w:bidi="ar-SA"/>
    </w:rPr>
  </w:style>
  <w:style w:type="character" w:customStyle="1" w:styleId="afff">
    <w:name w:val="Заголовок Знак"/>
    <w:basedOn w:val="a4"/>
    <w:link w:val="affe"/>
    <w:rsid w:val="006A22F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0">
    <w:name w:val="Евгений к"/>
    <w:basedOn w:val="affa"/>
    <w:link w:val="afff1"/>
    <w:qFormat/>
    <w:rsid w:val="006A22F6"/>
    <w:pPr>
      <w:widowControl w:val="0"/>
      <w:overflowPunct w:val="0"/>
      <w:autoSpaceDE w:val="0"/>
      <w:autoSpaceDN w:val="0"/>
      <w:adjustRightInd w:val="0"/>
      <w:spacing w:after="0" w:line="260" w:lineRule="exact"/>
      <w:jc w:val="center"/>
      <w:textAlignment w:val="baseline"/>
    </w:pPr>
    <w:rPr>
      <w:rFonts w:eastAsia="Times New Roman" w:cs="Times New Roman"/>
      <w:b/>
      <w:caps/>
      <w:szCs w:val="28"/>
      <w:lang w:eastAsia="ru-RU"/>
    </w:rPr>
  </w:style>
  <w:style w:type="character" w:customStyle="1" w:styleId="afff1">
    <w:name w:val="Евгений к Знак"/>
    <w:basedOn w:val="affb"/>
    <w:link w:val="afff0"/>
    <w:rsid w:val="006A22F6"/>
    <w:rPr>
      <w:rFonts w:ascii="Times New Roman" w:eastAsia="Times New Roman" w:hAnsi="Times New Roman" w:cs="Times New Roman"/>
      <w:b/>
      <w:caps/>
      <w:sz w:val="28"/>
      <w:szCs w:val="28"/>
      <w:lang w:eastAsia="ru-RU" w:bidi="hi-IN"/>
    </w:rPr>
  </w:style>
  <w:style w:type="paragraph" w:styleId="a">
    <w:name w:val="List Bullet"/>
    <w:basedOn w:val="a3"/>
    <w:uiPriority w:val="99"/>
    <w:unhideWhenUsed/>
    <w:rsid w:val="000538D0"/>
    <w:pPr>
      <w:numPr>
        <w:numId w:val="4"/>
      </w:numPr>
      <w:contextualSpacing/>
    </w:pPr>
    <w:rPr>
      <w:rFonts w:cs="Mangal"/>
    </w:rPr>
  </w:style>
  <w:style w:type="paragraph" w:styleId="afff2">
    <w:name w:val="Bibliography"/>
    <w:basedOn w:val="a3"/>
    <w:next w:val="a3"/>
    <w:uiPriority w:val="37"/>
    <w:unhideWhenUsed/>
    <w:rsid w:val="00703CA9"/>
    <w:rPr>
      <w:rFonts w:cs="Mangal"/>
    </w:rPr>
  </w:style>
  <w:style w:type="paragraph" w:customStyle="1" w:styleId="a0">
    <w:name w:val="Абзац списка литературы"/>
    <w:basedOn w:val="ab"/>
    <w:link w:val="afff3"/>
    <w:qFormat/>
    <w:rsid w:val="00916135"/>
    <w:pPr>
      <w:numPr>
        <w:numId w:val="5"/>
      </w:numPr>
      <w:ind w:left="0" w:firstLine="709"/>
    </w:pPr>
    <w:rPr>
      <w:sz w:val="28"/>
    </w:rPr>
  </w:style>
  <w:style w:type="character" w:customStyle="1" w:styleId="afff3">
    <w:name w:val="Абзац списка литературы Знак"/>
    <w:basedOn w:val="ac"/>
    <w:link w:val="a0"/>
    <w:rsid w:val="00916135"/>
    <w:rPr>
      <w:rFonts w:ascii="Times New Roman" w:eastAsia="Times New Roman" w:hAnsi="Times New Roman" w:cs="Times New Roman"/>
      <w:sz w:val="28"/>
      <w:szCs w:val="24"/>
      <w:lang w:val="en-US" w:eastAsia="ru-RU" w:bidi="hi-IN"/>
    </w:rPr>
  </w:style>
  <w:style w:type="table" w:styleId="afff4">
    <w:name w:val="Table Grid"/>
    <w:basedOn w:val="a5"/>
    <w:uiPriority w:val="39"/>
    <w:rsid w:val="00D26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5">
    <w:name w:val="Стиль не в оглавление"/>
    <w:basedOn w:val="0"/>
    <w:link w:val="afff6"/>
    <w:qFormat/>
    <w:rsid w:val="00D6525D"/>
  </w:style>
  <w:style w:type="character" w:customStyle="1" w:styleId="afff6">
    <w:name w:val="Стиль не в оглавление Знак"/>
    <w:basedOn w:val="00"/>
    <w:link w:val="afff5"/>
    <w:rsid w:val="00D6525D"/>
    <w:rPr>
      <w:rFonts w:ascii="Times New Roman" w:eastAsiaTheme="majorEastAsia" w:hAnsi="Times New Roman" w:cstheme="majorBidi"/>
      <w:b/>
      <w:caps/>
      <w:sz w:val="28"/>
      <w:szCs w:val="32"/>
      <w:lang w:eastAsia="zh-CN" w:bidi="hi-IN"/>
    </w:rPr>
  </w:style>
  <w:style w:type="paragraph" w:styleId="afff7">
    <w:name w:val="Document Map"/>
    <w:basedOn w:val="a3"/>
    <w:link w:val="afff8"/>
    <w:uiPriority w:val="99"/>
    <w:semiHidden/>
    <w:unhideWhenUsed/>
    <w:rsid w:val="00642589"/>
    <w:rPr>
      <w:rFonts w:ascii="Tahoma" w:hAnsi="Tahoma" w:cs="Mangal"/>
      <w:sz w:val="16"/>
      <w:szCs w:val="14"/>
    </w:rPr>
  </w:style>
  <w:style w:type="character" w:customStyle="1" w:styleId="afff8">
    <w:name w:val="Схема документа Знак"/>
    <w:basedOn w:val="a4"/>
    <w:link w:val="afff7"/>
    <w:uiPriority w:val="99"/>
    <w:semiHidden/>
    <w:rsid w:val="00642589"/>
    <w:rPr>
      <w:rFonts w:ascii="Tahoma" w:eastAsiaTheme="minorEastAsia" w:hAnsi="Tahoma" w:cs="Mangal"/>
      <w:sz w:val="16"/>
      <w:szCs w:val="14"/>
      <w:lang w:eastAsia="zh-CN" w:bidi="hi-IN"/>
    </w:rPr>
  </w:style>
  <w:style w:type="paragraph" w:customStyle="1" w:styleId="13">
    <w:name w:val="Список а) 1 уровень"/>
    <w:link w:val="18"/>
    <w:qFormat/>
    <w:rsid w:val="00BC5836"/>
    <w:pPr>
      <w:numPr>
        <w:numId w:val="6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 w:bidi="hi-IN"/>
    </w:rPr>
  </w:style>
  <w:style w:type="paragraph" w:customStyle="1" w:styleId="-2">
    <w:name w:val="Список - 2 уровень"/>
    <w:link w:val="-20"/>
    <w:qFormat/>
    <w:rsid w:val="00BC5836"/>
    <w:pPr>
      <w:numPr>
        <w:ilvl w:val="1"/>
        <w:numId w:val="6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 w:bidi="hi-IN"/>
    </w:rPr>
  </w:style>
  <w:style w:type="character" w:customStyle="1" w:styleId="18">
    <w:name w:val="Список а) 1 уровень Знак"/>
    <w:basedOn w:val="a4"/>
    <w:link w:val="13"/>
    <w:rsid w:val="00BC5836"/>
    <w:rPr>
      <w:rFonts w:ascii="Times New Roman" w:eastAsia="Times New Roman" w:hAnsi="Times New Roman" w:cs="Times New Roman"/>
      <w:sz w:val="28"/>
      <w:szCs w:val="20"/>
      <w:lang w:eastAsia="ru-RU" w:bidi="hi-IN"/>
    </w:rPr>
  </w:style>
  <w:style w:type="character" w:customStyle="1" w:styleId="-20">
    <w:name w:val="Список - 2 уровень Знак"/>
    <w:basedOn w:val="a4"/>
    <w:link w:val="-2"/>
    <w:rsid w:val="00BC5836"/>
    <w:rPr>
      <w:rFonts w:ascii="Times New Roman" w:eastAsia="Times New Roman" w:hAnsi="Times New Roman" w:cs="Times New Roman"/>
      <w:sz w:val="28"/>
      <w:szCs w:val="20"/>
      <w:lang w:eastAsia="ru-RU" w:bidi="hi-IN"/>
    </w:rPr>
  </w:style>
  <w:style w:type="paragraph" w:customStyle="1" w:styleId="a2">
    <w:name w:val="Нумерация"/>
    <w:basedOn w:val="13"/>
    <w:link w:val="afff9"/>
    <w:qFormat/>
    <w:rsid w:val="008F7139"/>
    <w:pPr>
      <w:numPr>
        <w:numId w:val="7"/>
      </w:numPr>
      <w:ind w:left="1069"/>
    </w:pPr>
    <w:rPr>
      <w:lang/>
    </w:rPr>
  </w:style>
  <w:style w:type="character" w:customStyle="1" w:styleId="UnresolvedMention">
    <w:name w:val="Unresolved Mention"/>
    <w:basedOn w:val="a4"/>
    <w:uiPriority w:val="99"/>
    <w:semiHidden/>
    <w:unhideWhenUsed/>
    <w:rsid w:val="002379BC"/>
    <w:rPr>
      <w:color w:val="605E5C"/>
      <w:shd w:val="clear" w:color="auto" w:fill="E1DFDD"/>
    </w:rPr>
  </w:style>
  <w:style w:type="character" w:customStyle="1" w:styleId="afff9">
    <w:name w:val="Нумерация Знак"/>
    <w:basedOn w:val="18"/>
    <w:link w:val="a2"/>
    <w:rsid w:val="008F7139"/>
    <w:rPr>
      <w:rFonts w:ascii="Times New Roman" w:eastAsia="Times New Roman" w:hAnsi="Times New Roman" w:cs="Times New Roman"/>
      <w:sz w:val="28"/>
      <w:szCs w:val="20"/>
      <w:lang w:eastAsia="ru-RU" w:bidi="hi-IN"/>
    </w:rPr>
  </w:style>
  <w:style w:type="paragraph" w:customStyle="1" w:styleId="afffa">
    <w:name w:val="ГОСТ БГУИР"/>
    <w:basedOn w:val="a3"/>
    <w:next w:val="afffb"/>
    <w:link w:val="afffc"/>
    <w:qFormat/>
    <w:rsid w:val="00F304F6"/>
    <w:rPr>
      <w:rFonts w:eastAsiaTheme="minorHAnsi" w:cstheme="minorBidi"/>
      <w:szCs w:val="22"/>
      <w:lang w:eastAsia="en-US" w:bidi="ar-SA"/>
    </w:rPr>
  </w:style>
  <w:style w:type="character" w:customStyle="1" w:styleId="afffc">
    <w:name w:val="ГОСТ БГУИР Знак"/>
    <w:basedOn w:val="a4"/>
    <w:link w:val="afffa"/>
    <w:rsid w:val="00F304F6"/>
    <w:rPr>
      <w:rFonts w:ascii="Times New Roman" w:hAnsi="Times New Roman"/>
      <w:sz w:val="28"/>
    </w:rPr>
  </w:style>
  <w:style w:type="paragraph" w:styleId="afffb">
    <w:name w:val="List"/>
    <w:basedOn w:val="a3"/>
    <w:uiPriority w:val="99"/>
    <w:semiHidden/>
    <w:unhideWhenUsed/>
    <w:rsid w:val="00F304F6"/>
    <w:pPr>
      <w:ind w:left="283" w:hanging="283"/>
      <w:contextualSpacing/>
    </w:pPr>
    <w:rPr>
      <w:rFonts w:cs="Mangal"/>
    </w:rPr>
  </w:style>
  <w:style w:type="paragraph" w:customStyle="1" w:styleId="Standard">
    <w:name w:val="Standard"/>
    <w:rsid w:val="00633B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ru-RU"/>
    </w:rPr>
  </w:style>
  <w:style w:type="character" w:styleId="afffd">
    <w:name w:val="page number"/>
    <w:basedOn w:val="a4"/>
    <w:rsid w:val="00633BAF"/>
  </w:style>
  <w:style w:type="character" w:styleId="afffe">
    <w:name w:val="Strong"/>
    <w:basedOn w:val="a4"/>
    <w:uiPriority w:val="22"/>
    <w:qFormat/>
    <w:rsid w:val="008B693A"/>
    <w:rPr>
      <w:b/>
      <w:bCs/>
    </w:rPr>
  </w:style>
  <w:style w:type="character" w:customStyle="1" w:styleId="-">
    <w:name w:val="Т-текст Знак"/>
    <w:basedOn w:val="a4"/>
    <w:link w:val="-0"/>
    <w:locked/>
    <w:rsid w:val="0069071C"/>
    <w:rPr>
      <w:rFonts w:ascii="Arial" w:hAnsi="Arial" w:cs="Arial"/>
      <w:sz w:val="20"/>
    </w:rPr>
  </w:style>
  <w:style w:type="paragraph" w:customStyle="1" w:styleId="-0">
    <w:name w:val="Т-текст"/>
    <w:basedOn w:val="a3"/>
    <w:link w:val="-"/>
    <w:qFormat/>
    <w:rsid w:val="0069071C"/>
    <w:pPr>
      <w:ind w:firstLine="567"/>
    </w:pPr>
    <w:rPr>
      <w:rFonts w:ascii="Arial" w:eastAsiaTheme="minorHAnsi" w:hAnsi="Arial" w:cs="Arial"/>
      <w:sz w:val="20"/>
      <w:szCs w:val="22"/>
      <w:lang w:eastAsia="en-US" w:bidi="ar-SA"/>
    </w:rPr>
  </w:style>
  <w:style w:type="character" w:customStyle="1" w:styleId="a8">
    <w:name w:val="Без интервала Знак"/>
    <w:basedOn w:val="a4"/>
    <w:link w:val="a7"/>
    <w:uiPriority w:val="1"/>
    <w:locked/>
    <w:rsid w:val="006F15E0"/>
    <w:rPr>
      <w:rFonts w:ascii="Times New Roman" w:hAnsi="Times New Roman"/>
      <w:color w:val="000000" w:themeColor="text1"/>
      <w:sz w:val="28"/>
    </w:rPr>
  </w:style>
  <w:style w:type="paragraph" w:customStyle="1" w:styleId="NoSpacing1">
    <w:name w:val="No Spacing1"/>
    <w:rsid w:val="00E37EB2"/>
    <w:pPr>
      <w:suppressAutoHyphens/>
      <w:spacing w:after="0" w:line="100" w:lineRule="atLeast"/>
    </w:pPr>
    <w:rPr>
      <w:rFonts w:ascii="Calibri" w:eastAsia="SimSun" w:hAnsi="Calibri" w:cs="Times New Roman"/>
      <w:lang w:eastAsia="ar-SA"/>
    </w:rPr>
  </w:style>
  <w:style w:type="paragraph" w:customStyle="1" w:styleId="12">
    <w:name w:val="Маша_сп1"/>
    <w:basedOn w:val="ab"/>
    <w:link w:val="19"/>
    <w:qFormat/>
    <w:rsid w:val="009511F6"/>
    <w:pPr>
      <w:numPr>
        <w:numId w:val="22"/>
      </w:numPr>
      <w:tabs>
        <w:tab w:val="left" w:pos="993"/>
      </w:tabs>
      <w:ind w:left="0" w:firstLine="709"/>
      <w:contextualSpacing/>
      <w:jc w:val="both"/>
    </w:pPr>
    <w:rPr>
      <w:rFonts w:eastAsia="Calibri"/>
      <w:sz w:val="28"/>
      <w:szCs w:val="22"/>
      <w:lang w:eastAsia="en-US" w:bidi="ar-SA"/>
    </w:rPr>
  </w:style>
  <w:style w:type="character" w:customStyle="1" w:styleId="19">
    <w:name w:val="Маша_сп1 Знак"/>
    <w:basedOn w:val="a4"/>
    <w:link w:val="12"/>
    <w:rsid w:val="009511F6"/>
    <w:rPr>
      <w:rFonts w:ascii="Times New Roman" w:eastAsia="Calibri" w:hAnsi="Times New Roman" w:cs="Times New Roman"/>
      <w:sz w:val="28"/>
    </w:rPr>
  </w:style>
  <w:style w:type="paragraph" w:customStyle="1" w:styleId="21">
    <w:name w:val="Маша_сп2"/>
    <w:basedOn w:val="ab"/>
    <w:link w:val="25"/>
    <w:qFormat/>
    <w:rsid w:val="009D660F"/>
    <w:pPr>
      <w:numPr>
        <w:ilvl w:val="1"/>
        <w:numId w:val="22"/>
      </w:numPr>
      <w:tabs>
        <w:tab w:val="left" w:pos="-425"/>
        <w:tab w:val="left" w:pos="1712"/>
      </w:tabs>
      <w:ind w:left="709" w:firstLine="709"/>
      <w:contextualSpacing/>
      <w:jc w:val="both"/>
    </w:pPr>
    <w:rPr>
      <w:rFonts w:eastAsia="Calibri"/>
      <w:sz w:val="28"/>
      <w:szCs w:val="22"/>
      <w:lang w:eastAsia="en-US" w:bidi="ar-SA"/>
    </w:rPr>
  </w:style>
  <w:style w:type="character" w:customStyle="1" w:styleId="25">
    <w:name w:val="Маша_сп2 Знак"/>
    <w:basedOn w:val="a4"/>
    <w:link w:val="21"/>
    <w:rsid w:val="009D660F"/>
    <w:rPr>
      <w:rFonts w:ascii="Times New Roman" w:eastAsia="Calibri" w:hAnsi="Times New Roman" w:cs="Times New Roman"/>
      <w:sz w:val="28"/>
    </w:rPr>
  </w:style>
  <w:style w:type="paragraph" w:customStyle="1" w:styleId="a1">
    <w:name w:val="Маша_сп_тире"/>
    <w:basedOn w:val="ab"/>
    <w:link w:val="affff"/>
    <w:qFormat/>
    <w:rsid w:val="006C5FBB"/>
    <w:pPr>
      <w:numPr>
        <w:numId w:val="23"/>
      </w:numPr>
      <w:tabs>
        <w:tab w:val="left" w:pos="993"/>
      </w:tabs>
      <w:contextualSpacing/>
      <w:jc w:val="both"/>
    </w:pPr>
    <w:rPr>
      <w:rFonts w:eastAsiaTheme="minorEastAsia"/>
      <w:sz w:val="28"/>
      <w:szCs w:val="28"/>
      <w:lang w:bidi="ar-SA"/>
    </w:rPr>
  </w:style>
  <w:style w:type="character" w:customStyle="1" w:styleId="affff">
    <w:name w:val="Маша_сп_тире Знак"/>
    <w:basedOn w:val="a4"/>
    <w:link w:val="a1"/>
    <w:rsid w:val="006C5FBB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10">
    <w:name w:val="Бр_сп_тире_1"/>
    <w:basedOn w:val="ab"/>
    <w:link w:val="1a"/>
    <w:qFormat/>
    <w:rsid w:val="00692553"/>
    <w:pPr>
      <w:numPr>
        <w:numId w:val="24"/>
      </w:numPr>
      <w:tabs>
        <w:tab w:val="left" w:pos="992"/>
      </w:tabs>
      <w:ind w:left="0" w:firstLine="709"/>
      <w:contextualSpacing/>
      <w:jc w:val="both"/>
    </w:pPr>
    <w:rPr>
      <w:sz w:val="28"/>
      <w:szCs w:val="28"/>
    </w:rPr>
  </w:style>
  <w:style w:type="paragraph" w:customStyle="1" w:styleId="affff0">
    <w:name w:val="Бр_обычный"/>
    <w:basedOn w:val="a3"/>
    <w:link w:val="affff1"/>
    <w:qFormat/>
    <w:rsid w:val="004E7044"/>
    <w:pPr>
      <w:ind w:firstLine="708"/>
    </w:pPr>
    <w:rPr>
      <w:szCs w:val="28"/>
    </w:rPr>
  </w:style>
  <w:style w:type="character" w:customStyle="1" w:styleId="1a">
    <w:name w:val="Бр_сп_тире_1 Знак"/>
    <w:basedOn w:val="ac"/>
    <w:link w:val="10"/>
    <w:rsid w:val="00692553"/>
    <w:rPr>
      <w:rFonts w:ascii="Times New Roman" w:eastAsia="Times New Roman" w:hAnsi="Times New Roman" w:cs="Times New Roman"/>
      <w:sz w:val="28"/>
      <w:szCs w:val="28"/>
      <w:lang w:val="en-US" w:eastAsia="ru-RU" w:bidi="hi-IN"/>
    </w:rPr>
  </w:style>
  <w:style w:type="paragraph" w:customStyle="1" w:styleId="affff2">
    <w:name w:val="Бр_где"/>
    <w:basedOn w:val="a3"/>
    <w:link w:val="affff3"/>
    <w:qFormat/>
    <w:rsid w:val="00AA2172"/>
    <w:pPr>
      <w:ind w:left="709" w:hanging="709"/>
      <w:jc w:val="left"/>
    </w:pPr>
    <w:rPr>
      <w:szCs w:val="28"/>
    </w:rPr>
  </w:style>
  <w:style w:type="character" w:customStyle="1" w:styleId="affff1">
    <w:name w:val="Бр_обычный Знак"/>
    <w:basedOn w:val="a4"/>
    <w:link w:val="affff0"/>
    <w:rsid w:val="004E7044"/>
    <w:rPr>
      <w:rFonts w:ascii="Times New Roman" w:eastAsiaTheme="minorEastAsia" w:hAnsi="Times New Roman" w:cs="Times New Roman"/>
      <w:sz w:val="28"/>
      <w:szCs w:val="28"/>
      <w:lang w:eastAsia="zh-CN" w:bidi="hi-IN"/>
    </w:rPr>
  </w:style>
  <w:style w:type="character" w:styleId="affff4">
    <w:name w:val="Placeholder Text"/>
    <w:basedOn w:val="a4"/>
    <w:uiPriority w:val="99"/>
    <w:semiHidden/>
    <w:rsid w:val="00662B4B"/>
    <w:rPr>
      <w:color w:val="808080"/>
    </w:rPr>
  </w:style>
  <w:style w:type="character" w:customStyle="1" w:styleId="affff3">
    <w:name w:val="Бр_где Знак"/>
    <w:basedOn w:val="a4"/>
    <w:link w:val="affff2"/>
    <w:rsid w:val="00AA2172"/>
    <w:rPr>
      <w:rFonts w:ascii="Times New Roman" w:eastAsiaTheme="minorEastAsia" w:hAnsi="Times New Roman" w:cs="Times New Roman"/>
      <w:sz w:val="28"/>
      <w:szCs w:val="28"/>
      <w:lang w:eastAsia="zh-CN" w:bidi="hi-IN"/>
    </w:rPr>
  </w:style>
  <w:style w:type="paragraph" w:customStyle="1" w:styleId="affff5">
    <w:name w:val="Дипл"/>
    <w:basedOn w:val="a3"/>
    <w:qFormat/>
    <w:rsid w:val="00846FBB"/>
    <w:pPr>
      <w:ind w:firstLine="567"/>
    </w:pPr>
    <w:rPr>
      <w:rFonts w:eastAsia="Calibri"/>
      <w:szCs w:val="28"/>
      <w:lang w:eastAsia="en-US" w:bidi="ar-SA"/>
    </w:rPr>
  </w:style>
  <w:style w:type="character" w:styleId="affff6">
    <w:name w:val="FollowedHyperlink"/>
    <w:basedOn w:val="a4"/>
    <w:uiPriority w:val="99"/>
    <w:semiHidden/>
    <w:unhideWhenUsed/>
    <w:rsid w:val="008A3289"/>
    <w:rPr>
      <w:color w:val="954F72" w:themeColor="followedHyperlink"/>
      <w:u w:val="single"/>
    </w:rPr>
  </w:style>
  <w:style w:type="character" w:styleId="affff7">
    <w:name w:val="annotation reference"/>
    <w:basedOn w:val="a4"/>
    <w:uiPriority w:val="99"/>
    <w:semiHidden/>
    <w:unhideWhenUsed/>
    <w:rsid w:val="00411293"/>
    <w:rPr>
      <w:sz w:val="16"/>
      <w:szCs w:val="16"/>
    </w:rPr>
  </w:style>
  <w:style w:type="paragraph" w:styleId="affff8">
    <w:name w:val="annotation text"/>
    <w:basedOn w:val="a3"/>
    <w:link w:val="affff9"/>
    <w:uiPriority w:val="99"/>
    <w:semiHidden/>
    <w:unhideWhenUsed/>
    <w:rsid w:val="00411293"/>
    <w:rPr>
      <w:rFonts w:cs="Mangal"/>
      <w:sz w:val="20"/>
      <w:szCs w:val="18"/>
    </w:rPr>
  </w:style>
  <w:style w:type="character" w:customStyle="1" w:styleId="affff9">
    <w:name w:val="Текст примечания Знак"/>
    <w:basedOn w:val="a4"/>
    <w:link w:val="affff8"/>
    <w:uiPriority w:val="99"/>
    <w:semiHidden/>
    <w:rsid w:val="00411293"/>
    <w:rPr>
      <w:rFonts w:ascii="Times New Roman" w:eastAsiaTheme="minorEastAsia" w:hAnsi="Times New Roman" w:cs="Mangal"/>
      <w:sz w:val="20"/>
      <w:szCs w:val="18"/>
      <w:lang w:eastAsia="zh-CN" w:bidi="hi-IN"/>
    </w:rPr>
  </w:style>
  <w:style w:type="paragraph" w:styleId="affffa">
    <w:name w:val="annotation subject"/>
    <w:basedOn w:val="affff8"/>
    <w:next w:val="affff8"/>
    <w:link w:val="affffb"/>
    <w:uiPriority w:val="99"/>
    <w:semiHidden/>
    <w:unhideWhenUsed/>
    <w:rsid w:val="00411293"/>
    <w:rPr>
      <w:b/>
      <w:bCs/>
    </w:rPr>
  </w:style>
  <w:style w:type="character" w:customStyle="1" w:styleId="affffb">
    <w:name w:val="Тема примечания Знак"/>
    <w:basedOn w:val="affff9"/>
    <w:link w:val="affffa"/>
    <w:uiPriority w:val="99"/>
    <w:semiHidden/>
    <w:rsid w:val="00411293"/>
    <w:rPr>
      <w:rFonts w:ascii="Times New Roman" w:eastAsiaTheme="minorEastAsia" w:hAnsi="Times New Roman" w:cs="Mangal"/>
      <w:b/>
      <w:bCs/>
      <w:sz w:val="20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course1\coursework2\papers\&#1079;&#1072;&#1087;&#1080;&#1089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>
  <b:Source>
    <b:Tag>ффф</b:Tag>
    <b:SourceType>ElectronicSource</b:SourceType>
    <b:Guid>{86455A2D-35F6-4B38-9490-A92C760BF976}</b:Guid>
    <b:Title>ввв</b:Title>
    <b:City>ааа</b:City>
    <b:ProductionCompany>ааа</b:ProductionCompany>
    <b:Author>
      <b:Author>
        <b:NameList>
          <b:Person>
            <b:Last>фффф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458F3F7-3EB5-4D33-987A-0F65D31A3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записка.dotx</Template>
  <TotalTime>0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Роман Бруй</dc:creator>
  <cp:lastModifiedBy>Ilya Yermolovich</cp:lastModifiedBy>
  <cp:revision>2</cp:revision>
  <cp:lastPrinted>2022-05-25T19:18:00Z</cp:lastPrinted>
  <dcterms:created xsi:type="dcterms:W3CDTF">2022-05-31T14:48:00Z</dcterms:created>
  <dcterms:modified xsi:type="dcterms:W3CDTF">2022-05-31T14:48:00Z</dcterms:modified>
</cp:coreProperties>
</file>